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585F0" w14:textId="17733935" w:rsidR="00C6554A" w:rsidRPr="008B5277" w:rsidRDefault="00C6554A" w:rsidP="00C6554A">
      <w:pPr>
        <w:pStyle w:val="Photo"/>
      </w:pPr>
    </w:p>
    <w:p w14:paraId="24700E53" w14:textId="40F3800A" w:rsidR="00C6554A" w:rsidRDefault="00B04E72" w:rsidP="00C6554A">
      <w:pPr>
        <w:pStyle w:val="Titre"/>
      </w:pPr>
      <w:r>
        <w:t>Web et Géomatique</w:t>
      </w:r>
    </w:p>
    <w:p w14:paraId="79E23A39" w14:textId="669DBF6F" w:rsidR="00C6554A" w:rsidRPr="00D5413C" w:rsidRDefault="00B04E72" w:rsidP="00C6554A">
      <w:pPr>
        <w:pStyle w:val="Sous-titre"/>
      </w:pPr>
      <w:r>
        <w:t>Gares SNCF</w:t>
      </w:r>
    </w:p>
    <w:p w14:paraId="3EA55B06" w14:textId="77777777" w:rsidR="00B04E72" w:rsidRDefault="00B04E72" w:rsidP="00C6554A">
      <w:pPr>
        <w:pStyle w:val="Coordonnes"/>
      </w:pPr>
      <w:r>
        <w:fldChar w:fldCharType="begin"/>
      </w:r>
      <w:r>
        <w:instrText xml:space="preserve"> INCLUDEPICTURE "/Users/anaisaoucher/Library/Group Containers/UBF8T346G9.ms/WebArchiveCopyPasteTempFiles/com.microsoft.Word/360_F_313250434_kmdKTZYRTrbzQGAYzohDi5f5V6ASoNnO.jpg" \* MERGEFORMATINET </w:instrText>
      </w:r>
      <w:r>
        <w:fldChar w:fldCharType="separate"/>
      </w:r>
      <w:r>
        <w:rPr>
          <w:noProof/>
        </w:rPr>
        <w:drawing>
          <wp:inline distT="0" distB="0" distL="0" distR="0" wp14:anchorId="77A19B36" wp14:editId="0DCC54FD">
            <wp:extent cx="5274310" cy="3515995"/>
            <wp:effectExtent l="0" t="0" r="0" b="1905"/>
            <wp:docPr id="1226238739" name="Image 1" descr="Sncf - Images et vidéos libres de droit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cf - Images et vidéos libres de droits | Adobe Stoc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fldChar w:fldCharType="end"/>
      </w:r>
    </w:p>
    <w:p w14:paraId="21C68D8B" w14:textId="77777777" w:rsidR="00B04E72" w:rsidRDefault="00B04E72" w:rsidP="00C6554A">
      <w:pPr>
        <w:pStyle w:val="Coordonnes"/>
      </w:pPr>
    </w:p>
    <w:p w14:paraId="41534081" w14:textId="77777777" w:rsidR="00B04E72" w:rsidRDefault="00B04E72" w:rsidP="00C6554A">
      <w:pPr>
        <w:pStyle w:val="Coordonnes"/>
      </w:pPr>
    </w:p>
    <w:p w14:paraId="3D9FFD2F" w14:textId="77777777" w:rsidR="00B04E72" w:rsidRDefault="00B04E72" w:rsidP="00C6554A">
      <w:pPr>
        <w:pStyle w:val="Coordonnes"/>
      </w:pPr>
    </w:p>
    <w:p w14:paraId="54509BFB" w14:textId="77777777" w:rsidR="00B04E72" w:rsidRDefault="00B04E72" w:rsidP="00C6554A">
      <w:pPr>
        <w:pStyle w:val="Coordonnes"/>
      </w:pPr>
      <w:r>
        <w:t>Anaïs Aoucher</w:t>
      </w:r>
    </w:p>
    <w:p w14:paraId="76E0A61F" w14:textId="6F22307B" w:rsidR="00C6554A" w:rsidRDefault="00B04E72" w:rsidP="00C6554A">
      <w:pPr>
        <w:pStyle w:val="Coordonnes"/>
      </w:pPr>
      <w:r>
        <w:t>Ihssane Bennani</w:t>
      </w:r>
      <w:r w:rsidR="00C6554A">
        <w:rPr>
          <w:lang w:bidi="fr-FR"/>
        </w:rPr>
        <w:br w:type="page"/>
      </w:r>
    </w:p>
    <w:sdt>
      <w:sdtPr>
        <w:id w:val="70939413"/>
        <w:docPartObj>
          <w:docPartGallery w:val="Table of Contents"/>
          <w:docPartUnique/>
        </w:docPartObj>
      </w:sdtPr>
      <w:sdtEndPr>
        <w:rPr>
          <w:rFonts w:asciiTheme="minorHAnsi" w:eastAsiaTheme="minorHAnsi" w:hAnsiTheme="minorHAnsi" w:cstheme="minorBidi"/>
          <w:noProof/>
          <w:color w:val="595959" w:themeColor="text1" w:themeTint="A6"/>
          <w:sz w:val="22"/>
          <w:szCs w:val="22"/>
          <w:lang w:eastAsia="en-US"/>
        </w:rPr>
      </w:sdtEndPr>
      <w:sdtContent>
        <w:p w14:paraId="1C99404D" w14:textId="70081BBF" w:rsidR="00A01D90" w:rsidRDefault="00A01D90">
          <w:pPr>
            <w:pStyle w:val="En-ttedetabledesmatires"/>
          </w:pPr>
          <w:r>
            <w:t>Table des matières</w:t>
          </w:r>
        </w:p>
        <w:p w14:paraId="0CAB70DE" w14:textId="101F8D88" w:rsidR="000267EA" w:rsidRDefault="00A01D90">
          <w:pPr>
            <w:pStyle w:val="TM1"/>
            <w:tabs>
              <w:tab w:val="right" w:leader="dot" w:pos="8296"/>
            </w:tabs>
            <w:rPr>
              <w:rFonts w:eastAsiaTheme="minorEastAsia"/>
              <w:b w:val="0"/>
              <w:bCs w:val="0"/>
              <w:i w:val="0"/>
              <w:iCs w:val="0"/>
              <w:noProof/>
              <w:color w:val="auto"/>
              <w:kern w:val="2"/>
              <w:lang w:eastAsia="fr-FR"/>
              <w14:ligatures w14:val="standardContextual"/>
            </w:rPr>
          </w:pPr>
          <w:r>
            <w:rPr>
              <w:b w:val="0"/>
              <w:bCs w:val="0"/>
            </w:rPr>
            <w:fldChar w:fldCharType="begin"/>
          </w:r>
          <w:r>
            <w:instrText>TOC \o "1-3" \h \z \u</w:instrText>
          </w:r>
          <w:r>
            <w:rPr>
              <w:b w:val="0"/>
              <w:bCs w:val="0"/>
            </w:rPr>
            <w:fldChar w:fldCharType="separate"/>
          </w:r>
          <w:hyperlink w:anchor="_Toc188569309" w:history="1">
            <w:r w:rsidR="000267EA" w:rsidRPr="00150018">
              <w:rPr>
                <w:rStyle w:val="Lienhypertexte"/>
                <w:noProof/>
              </w:rPr>
              <w:t>Introduction</w:t>
            </w:r>
            <w:r w:rsidR="000267EA">
              <w:rPr>
                <w:noProof/>
                <w:webHidden/>
              </w:rPr>
              <w:tab/>
            </w:r>
            <w:r w:rsidR="000267EA">
              <w:rPr>
                <w:noProof/>
                <w:webHidden/>
              </w:rPr>
              <w:fldChar w:fldCharType="begin"/>
            </w:r>
            <w:r w:rsidR="000267EA">
              <w:rPr>
                <w:noProof/>
                <w:webHidden/>
              </w:rPr>
              <w:instrText xml:space="preserve"> PAGEREF _Toc188569309 \h </w:instrText>
            </w:r>
            <w:r w:rsidR="000267EA">
              <w:rPr>
                <w:noProof/>
                <w:webHidden/>
              </w:rPr>
            </w:r>
            <w:r w:rsidR="000267EA">
              <w:rPr>
                <w:noProof/>
                <w:webHidden/>
              </w:rPr>
              <w:fldChar w:fldCharType="separate"/>
            </w:r>
            <w:r w:rsidR="000267EA">
              <w:rPr>
                <w:noProof/>
                <w:webHidden/>
              </w:rPr>
              <w:t>2</w:t>
            </w:r>
            <w:r w:rsidR="000267EA">
              <w:rPr>
                <w:noProof/>
                <w:webHidden/>
              </w:rPr>
              <w:fldChar w:fldCharType="end"/>
            </w:r>
          </w:hyperlink>
        </w:p>
        <w:p w14:paraId="2815B311" w14:textId="6C5FF5FC" w:rsidR="000267EA" w:rsidRDefault="000267EA">
          <w:pPr>
            <w:pStyle w:val="TM1"/>
            <w:tabs>
              <w:tab w:val="right" w:leader="dot" w:pos="8296"/>
            </w:tabs>
            <w:rPr>
              <w:rFonts w:eastAsiaTheme="minorEastAsia"/>
              <w:b w:val="0"/>
              <w:bCs w:val="0"/>
              <w:i w:val="0"/>
              <w:iCs w:val="0"/>
              <w:noProof/>
              <w:color w:val="auto"/>
              <w:kern w:val="2"/>
              <w:lang w:eastAsia="fr-FR"/>
              <w14:ligatures w14:val="standardContextual"/>
            </w:rPr>
          </w:pPr>
          <w:hyperlink w:anchor="_Toc188569310" w:history="1">
            <w:r w:rsidRPr="00150018">
              <w:rPr>
                <w:rStyle w:val="Lienhypertexte"/>
                <w:noProof/>
              </w:rPr>
              <w:t>Projet</w:t>
            </w:r>
            <w:r>
              <w:rPr>
                <w:noProof/>
                <w:webHidden/>
              </w:rPr>
              <w:tab/>
            </w:r>
            <w:r>
              <w:rPr>
                <w:noProof/>
                <w:webHidden/>
              </w:rPr>
              <w:fldChar w:fldCharType="begin"/>
            </w:r>
            <w:r>
              <w:rPr>
                <w:noProof/>
                <w:webHidden/>
              </w:rPr>
              <w:instrText xml:space="preserve"> PAGEREF _Toc188569310 \h </w:instrText>
            </w:r>
            <w:r>
              <w:rPr>
                <w:noProof/>
                <w:webHidden/>
              </w:rPr>
            </w:r>
            <w:r>
              <w:rPr>
                <w:noProof/>
                <w:webHidden/>
              </w:rPr>
              <w:fldChar w:fldCharType="separate"/>
            </w:r>
            <w:r>
              <w:rPr>
                <w:noProof/>
                <w:webHidden/>
              </w:rPr>
              <w:t>2</w:t>
            </w:r>
            <w:r>
              <w:rPr>
                <w:noProof/>
                <w:webHidden/>
              </w:rPr>
              <w:fldChar w:fldCharType="end"/>
            </w:r>
          </w:hyperlink>
        </w:p>
        <w:p w14:paraId="6383526A" w14:textId="04705DD8" w:rsidR="000267EA" w:rsidRDefault="000267EA">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9311" w:history="1">
            <w:r w:rsidRPr="00150018">
              <w:rPr>
                <w:rStyle w:val="Lienhypertexte"/>
                <w:noProof/>
              </w:rPr>
              <w:t>Fonctionnalités</w:t>
            </w:r>
            <w:r>
              <w:rPr>
                <w:noProof/>
                <w:webHidden/>
              </w:rPr>
              <w:tab/>
            </w:r>
            <w:r>
              <w:rPr>
                <w:noProof/>
                <w:webHidden/>
              </w:rPr>
              <w:fldChar w:fldCharType="begin"/>
            </w:r>
            <w:r>
              <w:rPr>
                <w:noProof/>
                <w:webHidden/>
              </w:rPr>
              <w:instrText xml:space="preserve"> PAGEREF _Toc188569311 \h </w:instrText>
            </w:r>
            <w:r>
              <w:rPr>
                <w:noProof/>
                <w:webHidden/>
              </w:rPr>
            </w:r>
            <w:r>
              <w:rPr>
                <w:noProof/>
                <w:webHidden/>
              </w:rPr>
              <w:fldChar w:fldCharType="separate"/>
            </w:r>
            <w:r>
              <w:rPr>
                <w:noProof/>
                <w:webHidden/>
              </w:rPr>
              <w:t>2</w:t>
            </w:r>
            <w:r>
              <w:rPr>
                <w:noProof/>
                <w:webHidden/>
              </w:rPr>
              <w:fldChar w:fldCharType="end"/>
            </w:r>
          </w:hyperlink>
        </w:p>
        <w:p w14:paraId="3FFD9209" w14:textId="3CE1D904" w:rsidR="000267EA" w:rsidRDefault="000267EA">
          <w:pPr>
            <w:pStyle w:val="TM3"/>
            <w:tabs>
              <w:tab w:val="right" w:leader="dot" w:pos="8296"/>
            </w:tabs>
            <w:rPr>
              <w:rFonts w:eastAsiaTheme="minorEastAsia"/>
              <w:noProof/>
              <w:color w:val="auto"/>
              <w:kern w:val="2"/>
              <w:sz w:val="24"/>
              <w:szCs w:val="24"/>
              <w:lang w:eastAsia="fr-FR"/>
              <w14:ligatures w14:val="standardContextual"/>
            </w:rPr>
          </w:pPr>
          <w:hyperlink w:anchor="_Toc188569312" w:history="1">
            <w:r w:rsidRPr="00150018">
              <w:rPr>
                <w:rStyle w:val="Lienhypertexte"/>
                <w:noProof/>
              </w:rPr>
              <w:t>Information géographique et état d’ouverture</w:t>
            </w:r>
            <w:r>
              <w:rPr>
                <w:noProof/>
                <w:webHidden/>
              </w:rPr>
              <w:tab/>
            </w:r>
            <w:r>
              <w:rPr>
                <w:noProof/>
                <w:webHidden/>
              </w:rPr>
              <w:fldChar w:fldCharType="begin"/>
            </w:r>
            <w:r>
              <w:rPr>
                <w:noProof/>
                <w:webHidden/>
              </w:rPr>
              <w:instrText xml:space="preserve"> PAGEREF _Toc188569312 \h </w:instrText>
            </w:r>
            <w:r>
              <w:rPr>
                <w:noProof/>
                <w:webHidden/>
              </w:rPr>
            </w:r>
            <w:r>
              <w:rPr>
                <w:noProof/>
                <w:webHidden/>
              </w:rPr>
              <w:fldChar w:fldCharType="separate"/>
            </w:r>
            <w:r>
              <w:rPr>
                <w:noProof/>
                <w:webHidden/>
              </w:rPr>
              <w:t>2</w:t>
            </w:r>
            <w:r>
              <w:rPr>
                <w:noProof/>
                <w:webHidden/>
              </w:rPr>
              <w:fldChar w:fldCharType="end"/>
            </w:r>
          </w:hyperlink>
        </w:p>
        <w:p w14:paraId="7DD841D3" w14:textId="60E4708B" w:rsidR="000267EA" w:rsidRDefault="000267EA">
          <w:pPr>
            <w:pStyle w:val="TM3"/>
            <w:tabs>
              <w:tab w:val="right" w:leader="dot" w:pos="8296"/>
            </w:tabs>
            <w:rPr>
              <w:rFonts w:eastAsiaTheme="minorEastAsia"/>
              <w:noProof/>
              <w:color w:val="auto"/>
              <w:kern w:val="2"/>
              <w:sz w:val="24"/>
              <w:szCs w:val="24"/>
              <w:lang w:eastAsia="fr-FR"/>
              <w14:ligatures w14:val="standardContextual"/>
            </w:rPr>
          </w:pPr>
          <w:hyperlink w:anchor="_Toc188569313" w:history="1">
            <w:r w:rsidRPr="00150018">
              <w:rPr>
                <w:rStyle w:val="Lienhypertexte"/>
                <w:noProof/>
              </w:rPr>
              <w:t>Consultation des horaires des gares</w:t>
            </w:r>
            <w:r>
              <w:rPr>
                <w:noProof/>
                <w:webHidden/>
              </w:rPr>
              <w:tab/>
            </w:r>
            <w:r>
              <w:rPr>
                <w:noProof/>
                <w:webHidden/>
              </w:rPr>
              <w:fldChar w:fldCharType="begin"/>
            </w:r>
            <w:r>
              <w:rPr>
                <w:noProof/>
                <w:webHidden/>
              </w:rPr>
              <w:instrText xml:space="preserve"> PAGEREF _Toc188569313 \h </w:instrText>
            </w:r>
            <w:r>
              <w:rPr>
                <w:noProof/>
                <w:webHidden/>
              </w:rPr>
            </w:r>
            <w:r>
              <w:rPr>
                <w:noProof/>
                <w:webHidden/>
              </w:rPr>
              <w:fldChar w:fldCharType="separate"/>
            </w:r>
            <w:r>
              <w:rPr>
                <w:noProof/>
                <w:webHidden/>
              </w:rPr>
              <w:t>3</w:t>
            </w:r>
            <w:r>
              <w:rPr>
                <w:noProof/>
                <w:webHidden/>
              </w:rPr>
              <w:fldChar w:fldCharType="end"/>
            </w:r>
          </w:hyperlink>
        </w:p>
        <w:p w14:paraId="6C6244B2" w14:textId="3772E5A4" w:rsidR="000267EA" w:rsidRDefault="000267EA">
          <w:pPr>
            <w:pStyle w:val="TM3"/>
            <w:tabs>
              <w:tab w:val="right" w:leader="dot" w:pos="8296"/>
            </w:tabs>
            <w:rPr>
              <w:rFonts w:eastAsiaTheme="minorEastAsia"/>
              <w:noProof/>
              <w:color w:val="auto"/>
              <w:kern w:val="2"/>
              <w:sz w:val="24"/>
              <w:szCs w:val="24"/>
              <w:lang w:eastAsia="fr-FR"/>
              <w14:ligatures w14:val="standardContextual"/>
            </w:rPr>
          </w:pPr>
          <w:hyperlink w:anchor="_Toc188569314" w:history="1">
            <w:r w:rsidRPr="00150018">
              <w:rPr>
                <w:rStyle w:val="Lienhypertexte"/>
                <w:noProof/>
              </w:rPr>
              <w:t>Accessibilités des gares</w:t>
            </w:r>
            <w:r>
              <w:rPr>
                <w:noProof/>
                <w:webHidden/>
              </w:rPr>
              <w:tab/>
            </w:r>
            <w:r>
              <w:rPr>
                <w:noProof/>
                <w:webHidden/>
              </w:rPr>
              <w:fldChar w:fldCharType="begin"/>
            </w:r>
            <w:r>
              <w:rPr>
                <w:noProof/>
                <w:webHidden/>
              </w:rPr>
              <w:instrText xml:space="preserve"> PAGEREF _Toc188569314 \h </w:instrText>
            </w:r>
            <w:r>
              <w:rPr>
                <w:noProof/>
                <w:webHidden/>
              </w:rPr>
            </w:r>
            <w:r>
              <w:rPr>
                <w:noProof/>
                <w:webHidden/>
              </w:rPr>
              <w:fldChar w:fldCharType="separate"/>
            </w:r>
            <w:r>
              <w:rPr>
                <w:noProof/>
                <w:webHidden/>
              </w:rPr>
              <w:t>3</w:t>
            </w:r>
            <w:r>
              <w:rPr>
                <w:noProof/>
                <w:webHidden/>
              </w:rPr>
              <w:fldChar w:fldCharType="end"/>
            </w:r>
          </w:hyperlink>
        </w:p>
        <w:p w14:paraId="3902E9DE" w14:textId="6EAD8C50" w:rsidR="000267EA" w:rsidRDefault="000267EA" w:rsidP="000267EA">
          <w:pPr>
            <w:pStyle w:val="TM3"/>
            <w:tabs>
              <w:tab w:val="right" w:leader="dot" w:pos="8296"/>
            </w:tabs>
            <w:rPr>
              <w:rFonts w:eastAsiaTheme="minorEastAsia"/>
              <w:noProof/>
              <w:color w:val="auto"/>
              <w:kern w:val="2"/>
              <w:sz w:val="24"/>
              <w:szCs w:val="24"/>
              <w:lang w:eastAsia="fr-FR"/>
              <w14:ligatures w14:val="standardContextual"/>
            </w:rPr>
          </w:pPr>
          <w:hyperlink w:anchor="_Toc188569315" w:history="1">
            <w:r w:rsidRPr="00150018">
              <w:rPr>
                <w:rStyle w:val="Lienhypertexte"/>
                <w:noProof/>
              </w:rPr>
              <w:t>Satisfactions des usagers</w:t>
            </w:r>
            <w:r>
              <w:rPr>
                <w:noProof/>
                <w:webHidden/>
              </w:rPr>
              <w:tab/>
            </w:r>
            <w:r>
              <w:rPr>
                <w:noProof/>
                <w:webHidden/>
              </w:rPr>
              <w:fldChar w:fldCharType="begin"/>
            </w:r>
            <w:r>
              <w:rPr>
                <w:noProof/>
                <w:webHidden/>
              </w:rPr>
              <w:instrText xml:space="preserve"> PAGEREF _Toc188569315 \h </w:instrText>
            </w:r>
            <w:r>
              <w:rPr>
                <w:noProof/>
                <w:webHidden/>
              </w:rPr>
            </w:r>
            <w:r>
              <w:rPr>
                <w:noProof/>
                <w:webHidden/>
              </w:rPr>
              <w:fldChar w:fldCharType="separate"/>
            </w:r>
            <w:r>
              <w:rPr>
                <w:noProof/>
                <w:webHidden/>
              </w:rPr>
              <w:t>4</w:t>
            </w:r>
            <w:r>
              <w:rPr>
                <w:noProof/>
                <w:webHidden/>
              </w:rPr>
              <w:fldChar w:fldCharType="end"/>
            </w:r>
          </w:hyperlink>
        </w:p>
        <w:p w14:paraId="3FD2C091" w14:textId="6785C238" w:rsidR="000267EA" w:rsidRDefault="000267EA">
          <w:pPr>
            <w:pStyle w:val="TM3"/>
            <w:tabs>
              <w:tab w:val="right" w:leader="dot" w:pos="8296"/>
            </w:tabs>
            <w:rPr>
              <w:rFonts w:eastAsiaTheme="minorEastAsia"/>
              <w:noProof/>
              <w:color w:val="auto"/>
              <w:kern w:val="2"/>
              <w:sz w:val="24"/>
              <w:szCs w:val="24"/>
              <w:lang w:eastAsia="fr-FR"/>
              <w14:ligatures w14:val="standardContextual"/>
            </w:rPr>
          </w:pPr>
          <w:hyperlink w:anchor="_Toc188569317" w:history="1">
            <w:r w:rsidRPr="00150018">
              <w:rPr>
                <w:rStyle w:val="Lienhypertexte"/>
                <w:noProof/>
              </w:rPr>
              <w:t>Chercher une gare</w:t>
            </w:r>
            <w:r>
              <w:rPr>
                <w:noProof/>
                <w:webHidden/>
              </w:rPr>
              <w:tab/>
            </w:r>
            <w:r>
              <w:rPr>
                <w:noProof/>
                <w:webHidden/>
              </w:rPr>
              <w:fldChar w:fldCharType="begin"/>
            </w:r>
            <w:r>
              <w:rPr>
                <w:noProof/>
                <w:webHidden/>
              </w:rPr>
              <w:instrText xml:space="preserve"> PAGEREF _Toc188569317 \h </w:instrText>
            </w:r>
            <w:r>
              <w:rPr>
                <w:noProof/>
                <w:webHidden/>
              </w:rPr>
            </w:r>
            <w:r>
              <w:rPr>
                <w:noProof/>
                <w:webHidden/>
              </w:rPr>
              <w:fldChar w:fldCharType="separate"/>
            </w:r>
            <w:r>
              <w:rPr>
                <w:noProof/>
                <w:webHidden/>
              </w:rPr>
              <w:t>4</w:t>
            </w:r>
            <w:r>
              <w:rPr>
                <w:noProof/>
                <w:webHidden/>
              </w:rPr>
              <w:fldChar w:fldCharType="end"/>
            </w:r>
          </w:hyperlink>
        </w:p>
        <w:p w14:paraId="13324921" w14:textId="00E82CF8" w:rsidR="000267EA" w:rsidRDefault="000267EA">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9318" w:history="1">
            <w:r w:rsidRPr="00150018">
              <w:rPr>
                <w:rStyle w:val="Lienhypertexte"/>
                <w:noProof/>
              </w:rPr>
              <w:t>Parcours utilisateur</w:t>
            </w:r>
            <w:r>
              <w:rPr>
                <w:noProof/>
                <w:webHidden/>
              </w:rPr>
              <w:tab/>
            </w:r>
            <w:r>
              <w:rPr>
                <w:noProof/>
                <w:webHidden/>
              </w:rPr>
              <w:fldChar w:fldCharType="begin"/>
            </w:r>
            <w:r>
              <w:rPr>
                <w:noProof/>
                <w:webHidden/>
              </w:rPr>
              <w:instrText xml:space="preserve"> PAGEREF _Toc188569318 \h </w:instrText>
            </w:r>
            <w:r>
              <w:rPr>
                <w:noProof/>
                <w:webHidden/>
              </w:rPr>
            </w:r>
            <w:r>
              <w:rPr>
                <w:noProof/>
                <w:webHidden/>
              </w:rPr>
              <w:fldChar w:fldCharType="separate"/>
            </w:r>
            <w:r>
              <w:rPr>
                <w:noProof/>
                <w:webHidden/>
              </w:rPr>
              <w:t>6</w:t>
            </w:r>
            <w:r>
              <w:rPr>
                <w:noProof/>
                <w:webHidden/>
              </w:rPr>
              <w:fldChar w:fldCharType="end"/>
            </w:r>
          </w:hyperlink>
        </w:p>
        <w:p w14:paraId="0B2C3149" w14:textId="4FB289C7" w:rsidR="000267EA" w:rsidRDefault="000267EA">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9319" w:history="1">
            <w:r w:rsidRPr="00150018">
              <w:rPr>
                <w:rStyle w:val="Lienhypertexte"/>
                <w:noProof/>
              </w:rPr>
              <w:t>Données</w:t>
            </w:r>
            <w:r>
              <w:rPr>
                <w:noProof/>
                <w:webHidden/>
              </w:rPr>
              <w:tab/>
            </w:r>
            <w:r>
              <w:rPr>
                <w:noProof/>
                <w:webHidden/>
              </w:rPr>
              <w:fldChar w:fldCharType="begin"/>
            </w:r>
            <w:r>
              <w:rPr>
                <w:noProof/>
                <w:webHidden/>
              </w:rPr>
              <w:instrText xml:space="preserve"> PAGEREF _Toc188569319 \h </w:instrText>
            </w:r>
            <w:r>
              <w:rPr>
                <w:noProof/>
                <w:webHidden/>
              </w:rPr>
            </w:r>
            <w:r>
              <w:rPr>
                <w:noProof/>
                <w:webHidden/>
              </w:rPr>
              <w:fldChar w:fldCharType="separate"/>
            </w:r>
            <w:r>
              <w:rPr>
                <w:noProof/>
                <w:webHidden/>
              </w:rPr>
              <w:t>8</w:t>
            </w:r>
            <w:r>
              <w:rPr>
                <w:noProof/>
                <w:webHidden/>
              </w:rPr>
              <w:fldChar w:fldCharType="end"/>
            </w:r>
          </w:hyperlink>
        </w:p>
        <w:p w14:paraId="396B7D22" w14:textId="585D4E4C" w:rsidR="000267EA" w:rsidRDefault="000267EA">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9320" w:history="1">
            <w:r w:rsidRPr="00150018">
              <w:rPr>
                <w:rStyle w:val="Lienhypertexte"/>
                <w:noProof/>
              </w:rPr>
              <w:t>Structure du projet</w:t>
            </w:r>
            <w:r>
              <w:rPr>
                <w:noProof/>
                <w:webHidden/>
              </w:rPr>
              <w:tab/>
            </w:r>
            <w:r>
              <w:rPr>
                <w:noProof/>
                <w:webHidden/>
              </w:rPr>
              <w:fldChar w:fldCharType="begin"/>
            </w:r>
            <w:r>
              <w:rPr>
                <w:noProof/>
                <w:webHidden/>
              </w:rPr>
              <w:instrText xml:space="preserve"> PAGEREF _Toc188569320 \h </w:instrText>
            </w:r>
            <w:r>
              <w:rPr>
                <w:noProof/>
                <w:webHidden/>
              </w:rPr>
            </w:r>
            <w:r>
              <w:rPr>
                <w:noProof/>
                <w:webHidden/>
              </w:rPr>
              <w:fldChar w:fldCharType="separate"/>
            </w:r>
            <w:r>
              <w:rPr>
                <w:noProof/>
                <w:webHidden/>
              </w:rPr>
              <w:t>8</w:t>
            </w:r>
            <w:r>
              <w:rPr>
                <w:noProof/>
                <w:webHidden/>
              </w:rPr>
              <w:fldChar w:fldCharType="end"/>
            </w:r>
          </w:hyperlink>
        </w:p>
        <w:p w14:paraId="6BAC635B" w14:textId="3716189A" w:rsidR="000267EA" w:rsidRDefault="000267EA">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9321" w:history="1">
            <w:r w:rsidRPr="00150018">
              <w:rPr>
                <w:rStyle w:val="Lienhypertexte"/>
                <w:noProof/>
              </w:rPr>
              <w:t>Perspectives D’évolution</w:t>
            </w:r>
            <w:r>
              <w:rPr>
                <w:noProof/>
                <w:webHidden/>
              </w:rPr>
              <w:tab/>
            </w:r>
            <w:r>
              <w:rPr>
                <w:noProof/>
                <w:webHidden/>
              </w:rPr>
              <w:fldChar w:fldCharType="begin"/>
            </w:r>
            <w:r>
              <w:rPr>
                <w:noProof/>
                <w:webHidden/>
              </w:rPr>
              <w:instrText xml:space="preserve"> PAGEREF _Toc188569321 \h </w:instrText>
            </w:r>
            <w:r>
              <w:rPr>
                <w:noProof/>
                <w:webHidden/>
              </w:rPr>
            </w:r>
            <w:r>
              <w:rPr>
                <w:noProof/>
                <w:webHidden/>
              </w:rPr>
              <w:fldChar w:fldCharType="separate"/>
            </w:r>
            <w:r>
              <w:rPr>
                <w:noProof/>
                <w:webHidden/>
              </w:rPr>
              <w:t>8</w:t>
            </w:r>
            <w:r>
              <w:rPr>
                <w:noProof/>
                <w:webHidden/>
              </w:rPr>
              <w:fldChar w:fldCharType="end"/>
            </w:r>
          </w:hyperlink>
        </w:p>
        <w:p w14:paraId="4F6C8A60" w14:textId="7421F10B" w:rsidR="000267EA" w:rsidRDefault="000267EA">
          <w:pPr>
            <w:pStyle w:val="TM1"/>
            <w:tabs>
              <w:tab w:val="right" w:leader="dot" w:pos="8296"/>
            </w:tabs>
            <w:rPr>
              <w:rFonts w:eastAsiaTheme="minorEastAsia"/>
              <w:b w:val="0"/>
              <w:bCs w:val="0"/>
              <w:i w:val="0"/>
              <w:iCs w:val="0"/>
              <w:noProof/>
              <w:color w:val="auto"/>
              <w:kern w:val="2"/>
              <w:lang w:eastAsia="fr-FR"/>
              <w14:ligatures w14:val="standardContextual"/>
            </w:rPr>
          </w:pPr>
          <w:hyperlink w:anchor="_Toc188569322" w:history="1">
            <w:r w:rsidRPr="00150018">
              <w:rPr>
                <w:rStyle w:val="Lienhypertexte"/>
                <w:noProof/>
              </w:rPr>
              <w:t>Difficultés rencontrées</w:t>
            </w:r>
            <w:r>
              <w:rPr>
                <w:noProof/>
                <w:webHidden/>
              </w:rPr>
              <w:tab/>
            </w:r>
            <w:r>
              <w:rPr>
                <w:noProof/>
                <w:webHidden/>
              </w:rPr>
              <w:fldChar w:fldCharType="begin"/>
            </w:r>
            <w:r>
              <w:rPr>
                <w:noProof/>
                <w:webHidden/>
              </w:rPr>
              <w:instrText xml:space="preserve"> PAGEREF _Toc188569322 \h </w:instrText>
            </w:r>
            <w:r>
              <w:rPr>
                <w:noProof/>
                <w:webHidden/>
              </w:rPr>
            </w:r>
            <w:r>
              <w:rPr>
                <w:noProof/>
                <w:webHidden/>
              </w:rPr>
              <w:fldChar w:fldCharType="separate"/>
            </w:r>
            <w:r>
              <w:rPr>
                <w:noProof/>
                <w:webHidden/>
              </w:rPr>
              <w:t>8</w:t>
            </w:r>
            <w:r>
              <w:rPr>
                <w:noProof/>
                <w:webHidden/>
              </w:rPr>
              <w:fldChar w:fldCharType="end"/>
            </w:r>
          </w:hyperlink>
        </w:p>
        <w:p w14:paraId="12056982" w14:textId="197034F5" w:rsidR="000267EA" w:rsidRDefault="000267EA">
          <w:pPr>
            <w:pStyle w:val="TM1"/>
            <w:tabs>
              <w:tab w:val="right" w:leader="dot" w:pos="8296"/>
            </w:tabs>
            <w:rPr>
              <w:rFonts w:eastAsiaTheme="minorEastAsia"/>
              <w:b w:val="0"/>
              <w:bCs w:val="0"/>
              <w:i w:val="0"/>
              <w:iCs w:val="0"/>
              <w:noProof/>
              <w:color w:val="auto"/>
              <w:kern w:val="2"/>
              <w:lang w:eastAsia="fr-FR"/>
              <w14:ligatures w14:val="standardContextual"/>
            </w:rPr>
          </w:pPr>
          <w:hyperlink w:anchor="_Toc188569323" w:history="1">
            <w:r w:rsidRPr="00150018">
              <w:rPr>
                <w:rStyle w:val="Lienhypertexte"/>
                <w:noProof/>
              </w:rPr>
              <w:t>Gestion du projet</w:t>
            </w:r>
            <w:r>
              <w:rPr>
                <w:noProof/>
                <w:webHidden/>
              </w:rPr>
              <w:tab/>
            </w:r>
            <w:r>
              <w:rPr>
                <w:noProof/>
                <w:webHidden/>
              </w:rPr>
              <w:fldChar w:fldCharType="begin"/>
            </w:r>
            <w:r>
              <w:rPr>
                <w:noProof/>
                <w:webHidden/>
              </w:rPr>
              <w:instrText xml:space="preserve"> PAGEREF _Toc188569323 \h </w:instrText>
            </w:r>
            <w:r>
              <w:rPr>
                <w:noProof/>
                <w:webHidden/>
              </w:rPr>
            </w:r>
            <w:r>
              <w:rPr>
                <w:noProof/>
                <w:webHidden/>
              </w:rPr>
              <w:fldChar w:fldCharType="separate"/>
            </w:r>
            <w:r>
              <w:rPr>
                <w:noProof/>
                <w:webHidden/>
              </w:rPr>
              <w:t>8</w:t>
            </w:r>
            <w:r>
              <w:rPr>
                <w:noProof/>
                <w:webHidden/>
              </w:rPr>
              <w:fldChar w:fldCharType="end"/>
            </w:r>
          </w:hyperlink>
        </w:p>
        <w:p w14:paraId="3E449D4B" w14:textId="74AD5187" w:rsidR="00A01D90" w:rsidRDefault="00A01D90">
          <w:r>
            <w:rPr>
              <w:b/>
              <w:bCs/>
              <w:noProof/>
            </w:rPr>
            <w:fldChar w:fldCharType="end"/>
          </w:r>
        </w:p>
      </w:sdtContent>
    </w:sdt>
    <w:p w14:paraId="71040D36" w14:textId="6087CCB0" w:rsidR="00000000" w:rsidRDefault="00000000"/>
    <w:p w14:paraId="6B58A8B3" w14:textId="77777777" w:rsidR="00B04E72" w:rsidRDefault="00B04E72"/>
    <w:p w14:paraId="7178922C" w14:textId="77777777" w:rsidR="00B04E72" w:rsidRDefault="00B04E72"/>
    <w:p w14:paraId="5EBBF0B5" w14:textId="77777777" w:rsidR="00B04E72" w:rsidRDefault="00B04E72"/>
    <w:p w14:paraId="1E40E5A3" w14:textId="77777777" w:rsidR="00B04E72" w:rsidRDefault="00B04E72"/>
    <w:p w14:paraId="00E9F3A6" w14:textId="77777777" w:rsidR="00B04E72" w:rsidRDefault="00B04E72"/>
    <w:p w14:paraId="4664173B" w14:textId="77777777" w:rsidR="00B04E72" w:rsidRDefault="00B04E72"/>
    <w:p w14:paraId="7AB1D383" w14:textId="77777777" w:rsidR="00B04E72" w:rsidRDefault="00B04E72"/>
    <w:p w14:paraId="5B344FC4" w14:textId="77777777" w:rsidR="00B04E72" w:rsidRDefault="00B04E72"/>
    <w:p w14:paraId="69F54B85" w14:textId="77777777" w:rsidR="00B04E72" w:rsidRDefault="00B04E72"/>
    <w:p w14:paraId="13E7380E" w14:textId="77777777" w:rsidR="00B04E72" w:rsidRDefault="00B04E72"/>
    <w:p w14:paraId="425C6692" w14:textId="77777777" w:rsidR="00B04E72" w:rsidRDefault="00B04E72"/>
    <w:p w14:paraId="3C4845EF" w14:textId="77777777" w:rsidR="00B04E72" w:rsidRDefault="00B04E72"/>
    <w:p w14:paraId="274344CE" w14:textId="545C736B" w:rsidR="00F67719" w:rsidRDefault="00B04E72" w:rsidP="00E005C1">
      <w:pPr>
        <w:pStyle w:val="Titre1"/>
      </w:pPr>
      <w:bookmarkStart w:id="0" w:name="_Toc188569309"/>
      <w:r w:rsidRPr="00E005C1">
        <w:lastRenderedPageBreak/>
        <w:t>Introduction</w:t>
      </w:r>
      <w:bookmarkEnd w:id="0"/>
    </w:p>
    <w:p w14:paraId="4EA0E6FB" w14:textId="77777777" w:rsidR="000E05BF" w:rsidRPr="00A25A56" w:rsidRDefault="000E05BF" w:rsidP="000E05BF">
      <w:pPr>
        <w:rPr>
          <w:rFonts w:ascii="Candara" w:hAnsi="Candara"/>
        </w:rPr>
      </w:pPr>
    </w:p>
    <w:p w14:paraId="2DDED73B" w14:textId="3278E26E" w:rsidR="00F67719" w:rsidRPr="00A25A56" w:rsidRDefault="00F67719" w:rsidP="00F67719">
      <w:pPr>
        <w:jc w:val="both"/>
        <w:rPr>
          <w:rFonts w:ascii="Candara" w:hAnsi="Candara" w:cs="Arial Hebrew"/>
          <w:color w:val="000000" w:themeColor="text1"/>
          <w:sz w:val="28"/>
          <w:szCs w:val="28"/>
        </w:rPr>
      </w:pPr>
      <w:r w:rsidRPr="00A25A56">
        <w:rPr>
          <w:rFonts w:ascii="Candara" w:hAnsi="Candara"/>
        </w:rPr>
        <w:tab/>
      </w:r>
      <w:r w:rsidRPr="00A25A56">
        <w:rPr>
          <w:rFonts w:ascii="Candara" w:hAnsi="Candara" w:cs="Arial Hebrew"/>
          <w:color w:val="000000" w:themeColor="text1"/>
          <w:sz w:val="28"/>
          <w:szCs w:val="28"/>
        </w:rPr>
        <w:t>Ce projet combine les domaines de la g</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omatique et du d</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veloppement web. L’objectif est de cr</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er une application interactive qui permet de visualiser et d’interagir avec des donn</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es g</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ographiques en utilisant une biblioth</w:t>
      </w:r>
      <w:r w:rsidRPr="00A25A56">
        <w:rPr>
          <w:rFonts w:ascii="Candara" w:hAnsi="Candara" w:cs="Cambria"/>
          <w:color w:val="000000" w:themeColor="text1"/>
          <w:sz w:val="28"/>
          <w:szCs w:val="28"/>
        </w:rPr>
        <w:t>è</w:t>
      </w:r>
      <w:r w:rsidRPr="00A25A56">
        <w:rPr>
          <w:rFonts w:ascii="Candara" w:hAnsi="Candara" w:cs="Arial Hebrew"/>
          <w:color w:val="000000" w:themeColor="text1"/>
          <w:sz w:val="28"/>
          <w:szCs w:val="28"/>
        </w:rPr>
        <w:t>que javascript Leaflet.</w:t>
      </w:r>
    </w:p>
    <w:p w14:paraId="64490C24" w14:textId="1E3F8B22" w:rsidR="00F67719" w:rsidRPr="00A25A56" w:rsidRDefault="00F67719" w:rsidP="00F67719">
      <w:pPr>
        <w:jc w:val="both"/>
        <w:rPr>
          <w:rFonts w:ascii="Candara" w:hAnsi="Candara" w:cs="Arial Hebrew"/>
          <w:color w:val="000000" w:themeColor="text1"/>
          <w:sz w:val="28"/>
          <w:szCs w:val="28"/>
        </w:rPr>
      </w:pPr>
      <w:r w:rsidRPr="00A25A56">
        <w:rPr>
          <w:rFonts w:ascii="Candara" w:hAnsi="Candara" w:cs="Arial Hebrew"/>
          <w:color w:val="000000" w:themeColor="text1"/>
          <w:sz w:val="28"/>
          <w:szCs w:val="28"/>
        </w:rPr>
        <w:t>Le projet se concentre sur les</w:t>
      </w:r>
      <w:r w:rsidRPr="00A25A56">
        <w:rPr>
          <w:rStyle w:val="apple-converted-space"/>
          <w:rFonts w:ascii="Candara" w:hAnsi="Candara" w:cs="Arial Hebrew"/>
          <w:color w:val="000000" w:themeColor="text1"/>
          <w:sz w:val="28"/>
          <w:szCs w:val="28"/>
        </w:rPr>
        <w:t> </w:t>
      </w:r>
      <w:r w:rsidRPr="00A25A56">
        <w:rPr>
          <w:rStyle w:val="lev"/>
          <w:rFonts w:ascii="Candara" w:hAnsi="Candara" w:cs="Arial Hebrew"/>
          <w:b w:val="0"/>
          <w:bCs w:val="0"/>
          <w:color w:val="000000" w:themeColor="text1"/>
          <w:sz w:val="28"/>
          <w:szCs w:val="28"/>
        </w:rPr>
        <w:t>gares SNCF</w:t>
      </w:r>
      <w:r w:rsidRPr="00A25A56">
        <w:rPr>
          <w:rStyle w:val="apple-converted-space"/>
          <w:rFonts w:ascii="Candara" w:hAnsi="Candara" w:cs="Arial Hebrew"/>
          <w:color w:val="000000" w:themeColor="text1"/>
          <w:sz w:val="28"/>
          <w:szCs w:val="28"/>
        </w:rPr>
        <w:t> </w:t>
      </w:r>
      <w:r w:rsidRPr="00A25A56">
        <w:rPr>
          <w:rFonts w:ascii="Candara" w:hAnsi="Candara" w:cs="Arial Hebrew"/>
          <w:color w:val="000000" w:themeColor="text1"/>
          <w:sz w:val="28"/>
          <w:szCs w:val="28"/>
        </w:rPr>
        <w:t>et leurs diverses donn</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es, incluant les</w:t>
      </w:r>
      <w:r w:rsidRPr="00A25A56">
        <w:rPr>
          <w:rStyle w:val="apple-converted-space"/>
          <w:rFonts w:ascii="Candara" w:hAnsi="Candara" w:cs="Arial Hebrew"/>
          <w:color w:val="000000" w:themeColor="text1"/>
          <w:sz w:val="28"/>
          <w:szCs w:val="28"/>
        </w:rPr>
        <w:t> </w:t>
      </w:r>
      <w:r w:rsidRPr="00A25A56">
        <w:rPr>
          <w:rStyle w:val="lev"/>
          <w:rFonts w:ascii="Candara" w:hAnsi="Candara" w:cs="Arial Hebrew"/>
          <w:b w:val="0"/>
          <w:bCs w:val="0"/>
          <w:color w:val="000000" w:themeColor="text1"/>
          <w:sz w:val="28"/>
          <w:szCs w:val="28"/>
        </w:rPr>
        <w:t xml:space="preserve">horaires </w:t>
      </w:r>
      <w:r w:rsidRPr="00A25A56">
        <w:rPr>
          <w:rStyle w:val="lev"/>
          <w:rFonts w:ascii="Candara" w:hAnsi="Candara" w:cs="Arial Hebrew"/>
          <w:b w:val="0"/>
          <w:bCs w:val="0"/>
          <w:color w:val="000000" w:themeColor="text1"/>
          <w:sz w:val="28"/>
          <w:szCs w:val="28"/>
        </w:rPr>
        <w:t>d’ouverture et de fermeture des gares</w:t>
      </w:r>
      <w:r w:rsidRPr="00A25A56">
        <w:rPr>
          <w:rFonts w:ascii="Candara" w:hAnsi="Candara" w:cs="Arial Hebrew"/>
          <w:b/>
          <w:bCs/>
          <w:color w:val="000000" w:themeColor="text1"/>
          <w:sz w:val="28"/>
          <w:szCs w:val="28"/>
        </w:rPr>
        <w:t xml:space="preserve">, </w:t>
      </w:r>
      <w:r w:rsidRPr="00A25A56">
        <w:rPr>
          <w:rFonts w:ascii="Candara" w:hAnsi="Candara" w:cs="Arial Hebrew"/>
          <w:color w:val="000000" w:themeColor="text1"/>
          <w:sz w:val="28"/>
          <w:szCs w:val="28"/>
        </w:rPr>
        <w:t>la</w:t>
      </w:r>
      <w:r w:rsidRPr="00A25A56">
        <w:rPr>
          <w:rStyle w:val="apple-converted-space"/>
          <w:rFonts w:ascii="Candara" w:hAnsi="Candara" w:cs="Arial Hebrew"/>
          <w:b/>
          <w:bCs/>
          <w:color w:val="000000" w:themeColor="text1"/>
          <w:sz w:val="28"/>
          <w:szCs w:val="28"/>
        </w:rPr>
        <w:t> </w:t>
      </w:r>
      <w:r w:rsidRPr="00A25A56">
        <w:rPr>
          <w:rStyle w:val="lev"/>
          <w:rFonts w:ascii="Candara" w:hAnsi="Candara" w:cs="Arial Hebrew"/>
          <w:b w:val="0"/>
          <w:bCs w:val="0"/>
          <w:color w:val="000000" w:themeColor="text1"/>
          <w:sz w:val="28"/>
          <w:szCs w:val="28"/>
        </w:rPr>
        <w:t>satisfaction des usagers</w:t>
      </w:r>
      <w:r w:rsidRPr="00A25A56">
        <w:rPr>
          <w:rFonts w:ascii="Candara" w:hAnsi="Candara" w:cs="Arial Hebrew"/>
          <w:color w:val="000000" w:themeColor="text1"/>
          <w:sz w:val="28"/>
          <w:szCs w:val="28"/>
        </w:rPr>
        <w:t>, ainsi que les informations sur</w:t>
      </w:r>
      <w:r w:rsidRPr="00A25A56">
        <w:rPr>
          <w:rStyle w:val="apple-converted-space"/>
          <w:rFonts w:ascii="Candara" w:hAnsi="Candara" w:cs="Arial Hebrew"/>
          <w:color w:val="000000" w:themeColor="text1"/>
          <w:sz w:val="28"/>
          <w:szCs w:val="28"/>
        </w:rPr>
        <w:t> </w:t>
      </w:r>
      <w:r w:rsidRPr="00A25A56">
        <w:rPr>
          <w:rStyle w:val="lev"/>
          <w:rFonts w:ascii="Candara" w:hAnsi="Candara" w:cs="Arial Hebrew"/>
          <w:b w:val="0"/>
          <w:bCs w:val="0"/>
          <w:color w:val="000000" w:themeColor="text1"/>
          <w:sz w:val="28"/>
          <w:szCs w:val="28"/>
        </w:rPr>
        <w:t>l’accessibilit</w:t>
      </w:r>
      <w:r w:rsidRPr="00A25A56">
        <w:rPr>
          <w:rStyle w:val="lev"/>
          <w:rFonts w:ascii="Candara" w:hAnsi="Candara" w:cs="Cambria"/>
          <w:b w:val="0"/>
          <w:bCs w:val="0"/>
          <w:color w:val="000000" w:themeColor="text1"/>
          <w:sz w:val="28"/>
          <w:szCs w:val="28"/>
        </w:rPr>
        <w:t>é</w:t>
      </w:r>
      <w:r w:rsidRPr="00A25A56">
        <w:rPr>
          <w:rStyle w:val="apple-converted-space"/>
          <w:rFonts w:ascii="Candara" w:hAnsi="Candara" w:cs="Arial Hebrew"/>
          <w:color w:val="000000" w:themeColor="text1"/>
          <w:sz w:val="28"/>
          <w:szCs w:val="28"/>
        </w:rPr>
        <w:t> </w:t>
      </w:r>
      <w:r w:rsidRPr="00A25A56">
        <w:rPr>
          <w:rFonts w:ascii="Candara" w:hAnsi="Candara" w:cs="Arial Hebrew"/>
          <w:color w:val="000000" w:themeColor="text1"/>
          <w:sz w:val="28"/>
          <w:szCs w:val="28"/>
        </w:rPr>
        <w:t>des gares. Ces donn</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es sont essentielles pour am</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liorer l'exp</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rience des voyageurs et faciliter leur acc</w:t>
      </w:r>
      <w:r w:rsidRPr="00A25A56">
        <w:rPr>
          <w:rFonts w:ascii="Candara" w:hAnsi="Candara" w:cs="Cambria"/>
          <w:color w:val="000000" w:themeColor="text1"/>
          <w:sz w:val="28"/>
          <w:szCs w:val="28"/>
        </w:rPr>
        <w:t>è</w:t>
      </w:r>
      <w:r w:rsidRPr="00A25A56">
        <w:rPr>
          <w:rFonts w:ascii="Candara" w:hAnsi="Candara" w:cs="Arial Hebrew"/>
          <w:color w:val="000000" w:themeColor="text1"/>
          <w:sz w:val="28"/>
          <w:szCs w:val="28"/>
        </w:rPr>
        <w:t xml:space="preserve">s aux informations relatives aux gares. L'application vise donc </w:t>
      </w:r>
      <w:r w:rsidRPr="00A25A56">
        <w:rPr>
          <w:rFonts w:ascii="Candara" w:hAnsi="Candara" w:cs="Cambria"/>
          <w:color w:val="000000" w:themeColor="text1"/>
          <w:sz w:val="28"/>
          <w:szCs w:val="28"/>
        </w:rPr>
        <w:t>à</w:t>
      </w:r>
      <w:r w:rsidRPr="00A25A56">
        <w:rPr>
          <w:rFonts w:ascii="Candara" w:hAnsi="Candara" w:cs="Arial Hebrew"/>
          <w:color w:val="000000" w:themeColor="text1"/>
          <w:sz w:val="28"/>
          <w:szCs w:val="28"/>
        </w:rPr>
        <w:t xml:space="preserve"> offrir un moyen interactif et pratique de consulter ces donn</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es</w:t>
      </w:r>
      <w:r w:rsidRPr="00A25A56">
        <w:rPr>
          <w:rFonts w:ascii="Candara" w:hAnsi="Candara" w:cs="Arial Hebrew"/>
          <w:color w:val="000000" w:themeColor="text1"/>
          <w:sz w:val="28"/>
          <w:szCs w:val="28"/>
        </w:rPr>
        <w:t>.</w:t>
      </w:r>
    </w:p>
    <w:p w14:paraId="3289BD37" w14:textId="7EEF6051" w:rsidR="00B04E72" w:rsidRDefault="00B04E72" w:rsidP="00E005C1">
      <w:pPr>
        <w:pStyle w:val="Titre1"/>
      </w:pPr>
      <w:bookmarkStart w:id="1" w:name="_Toc188569310"/>
      <w:r>
        <w:t>Projet</w:t>
      </w:r>
      <w:bookmarkEnd w:id="1"/>
    </w:p>
    <w:p w14:paraId="20651AF5" w14:textId="54ED6338" w:rsidR="000E05BF" w:rsidRPr="000E05BF" w:rsidRDefault="000E05BF" w:rsidP="000E05BF"/>
    <w:p w14:paraId="064E587A" w14:textId="076005B6" w:rsidR="00B04E72" w:rsidRDefault="00B04E72" w:rsidP="00E005C1">
      <w:pPr>
        <w:pStyle w:val="Titre2"/>
      </w:pPr>
      <w:r>
        <w:tab/>
      </w:r>
      <w:bookmarkStart w:id="2" w:name="_Toc188569311"/>
      <w:r>
        <w:t>Fonctionnalités</w:t>
      </w:r>
      <w:bookmarkEnd w:id="2"/>
    </w:p>
    <w:p w14:paraId="06CEAC72" w14:textId="77777777" w:rsidR="00F51AB0" w:rsidRPr="00F51AB0" w:rsidRDefault="00F51AB0" w:rsidP="00F51AB0"/>
    <w:p w14:paraId="5936ACB2" w14:textId="4107963E" w:rsidR="00740888" w:rsidRDefault="00740888" w:rsidP="00740888">
      <w:pPr>
        <w:pStyle w:val="Titre3"/>
        <w:ind w:left="720" w:firstLine="720"/>
      </w:pPr>
      <w:bookmarkStart w:id="3" w:name="_Toc188569312"/>
      <w:r>
        <w:t>Information géographique et état d’ouverture</w:t>
      </w:r>
      <w:bookmarkEnd w:id="3"/>
    </w:p>
    <w:p w14:paraId="51051A3F" w14:textId="6719A71F" w:rsidR="000E05BF" w:rsidRPr="000E05BF" w:rsidRDefault="00F51AB0" w:rsidP="000E05BF">
      <w:r w:rsidRPr="00F51AB0">
        <w:drawing>
          <wp:anchor distT="0" distB="0" distL="114300" distR="114300" simplePos="0" relativeHeight="251682816" behindDoc="0" locked="0" layoutInCell="1" allowOverlap="1" wp14:anchorId="254F1EEB" wp14:editId="26E8A3E8">
            <wp:simplePos x="0" y="0"/>
            <wp:positionH relativeFrom="column">
              <wp:posOffset>-470647</wp:posOffset>
            </wp:positionH>
            <wp:positionV relativeFrom="paragraph">
              <wp:posOffset>355712</wp:posOffset>
            </wp:positionV>
            <wp:extent cx="2737297" cy="2278800"/>
            <wp:effectExtent l="0" t="0" r="0" b="0"/>
            <wp:wrapSquare wrapText="bothSides"/>
            <wp:docPr id="2144572146"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2146" name="Image 1" descr="Une image contenant texte, carte de visite, capture d’écran, Police&#10;&#10;Le contenu généré par l’IA peut êtr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7297" cy="2278800"/>
                    </a:xfrm>
                    <a:prstGeom prst="rect">
                      <a:avLst/>
                    </a:prstGeom>
                  </pic:spPr>
                </pic:pic>
              </a:graphicData>
            </a:graphic>
            <wp14:sizeRelH relativeFrom="page">
              <wp14:pctWidth>0</wp14:pctWidth>
            </wp14:sizeRelH>
            <wp14:sizeRelV relativeFrom="page">
              <wp14:pctHeight>0</wp14:pctHeight>
            </wp14:sizeRelV>
          </wp:anchor>
        </w:drawing>
      </w:r>
      <w:r w:rsidR="000E05BF">
        <w:rPr>
          <w:noProof/>
        </w:rPr>
        <mc:AlternateContent>
          <mc:Choice Requires="wps">
            <w:drawing>
              <wp:anchor distT="0" distB="0" distL="114300" distR="114300" simplePos="0" relativeHeight="251661312" behindDoc="0" locked="0" layoutInCell="1" allowOverlap="1" wp14:anchorId="7FE286F1" wp14:editId="3AB69AF1">
                <wp:simplePos x="0" y="0"/>
                <wp:positionH relativeFrom="column">
                  <wp:posOffset>2529752</wp:posOffset>
                </wp:positionH>
                <wp:positionV relativeFrom="paragraph">
                  <wp:posOffset>245110</wp:posOffset>
                </wp:positionV>
                <wp:extent cx="3200400" cy="2506717"/>
                <wp:effectExtent l="0" t="0" r="0" b="0"/>
                <wp:wrapNone/>
                <wp:docPr id="606232876" name="Zone de texte 2"/>
                <wp:cNvGraphicFramePr/>
                <a:graphic xmlns:a="http://schemas.openxmlformats.org/drawingml/2006/main">
                  <a:graphicData uri="http://schemas.microsoft.com/office/word/2010/wordprocessingShape">
                    <wps:wsp>
                      <wps:cNvSpPr txBox="1"/>
                      <wps:spPr>
                        <a:xfrm>
                          <a:off x="0" y="0"/>
                          <a:ext cx="3200400" cy="2506717"/>
                        </a:xfrm>
                        <a:prstGeom prst="rect">
                          <a:avLst/>
                        </a:prstGeom>
                        <a:solidFill>
                          <a:schemeClr val="lt1"/>
                        </a:solidFill>
                        <a:ln w="6350">
                          <a:noFill/>
                        </a:ln>
                      </wps:spPr>
                      <wps:txbx>
                        <w:txbxContent>
                          <w:p w14:paraId="4EA2E0B6" w14:textId="4EB09C59" w:rsidR="000E05BF" w:rsidRPr="00A25A56" w:rsidRDefault="000E05BF" w:rsidP="000E05BF">
                            <w:pPr>
                              <w:jc w:val="both"/>
                              <w:rPr>
                                <w:rFonts w:ascii="Candara" w:hAnsi="Candara"/>
                              </w:rPr>
                            </w:pPr>
                            <w:r w:rsidRPr="00A25A56">
                              <w:rPr>
                                <w:rFonts w:ascii="Candara" w:hAnsi="Candara"/>
                                <w:color w:val="000000"/>
                                <w:sz w:val="27"/>
                                <w:szCs w:val="27"/>
                              </w:rPr>
                              <w:t xml:space="preserve">L’onglet Information du menu permet de consulter l’état d’ouverture de la gare sélectionnées en fonction de ses horaires, l’état d’ouverture est déterminé, si les horaires ne sont pas disponible l’état d’ouverture n’est pas déterminable, dans ce cas </w:t>
                            </w:r>
                            <w:r w:rsidR="00A15BCF" w:rsidRPr="00A25A56">
                              <w:rPr>
                                <w:rFonts w:ascii="Candara" w:hAnsi="Candara"/>
                                <w:color w:val="000000"/>
                                <w:sz w:val="27"/>
                                <w:szCs w:val="27"/>
                              </w:rPr>
                              <w:t>l’état</w:t>
                            </w:r>
                            <w:r w:rsidRPr="00A25A56">
                              <w:rPr>
                                <w:rFonts w:ascii="Candara" w:hAnsi="Candara"/>
                                <w:color w:val="000000"/>
                                <w:sz w:val="27"/>
                                <w:szCs w:val="27"/>
                              </w:rPr>
                              <w:t xml:space="preserve"> sera affiché </w:t>
                            </w:r>
                            <w:r w:rsidR="00A15BCF" w:rsidRPr="00A25A56">
                              <w:rPr>
                                <w:rFonts w:ascii="Candara" w:hAnsi="Candara"/>
                                <w:color w:val="000000"/>
                                <w:sz w:val="27"/>
                                <w:szCs w:val="27"/>
                              </w:rPr>
                              <w:t xml:space="preserve">comme </w:t>
                            </w:r>
                            <w:r w:rsidRPr="00A25A56">
                              <w:rPr>
                                <w:rFonts w:ascii="Candara" w:hAnsi="Candara"/>
                                <w:color w:val="000000"/>
                                <w:sz w:val="27"/>
                                <w:szCs w:val="27"/>
                              </w:rPr>
                              <w:t>« ouverture indéterminée </w:t>
                            </w:r>
                            <w:r w:rsidR="00A15BCF" w:rsidRPr="00A25A56">
                              <w:rPr>
                                <w:rFonts w:ascii="Candara" w:hAnsi="Candara"/>
                                <w:color w:val="000000"/>
                                <w:sz w:val="27"/>
                                <w:szCs w:val="27"/>
                              </w:rPr>
                              <w:t>».</w:t>
                            </w:r>
                            <w:r w:rsidRPr="00A25A56">
                              <w:rPr>
                                <w:rFonts w:ascii="Candara" w:hAnsi="Candara"/>
                                <w:color w:val="000000"/>
                                <w:sz w:val="27"/>
                                <w:szCs w:val="27"/>
                              </w:rPr>
                              <w:t xml:space="preserve"> De plus l’utilisateur peut obtenir l’adresse de la gare.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286F1" id="_x0000_t202" coordsize="21600,21600" o:spt="202" path="m,l,21600r21600,l21600,xe">
                <v:stroke joinstyle="miter"/>
                <v:path gradientshapeok="t" o:connecttype="rect"/>
              </v:shapetype>
              <v:shape id="Zone de texte 2" o:spid="_x0000_s1026" type="#_x0000_t202" style="position:absolute;margin-left:199.2pt;margin-top:19.3pt;width:252pt;height:19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" fillcolor="white [3201]" stroked="f" strokeweight=".5pt">
                <v:textbox>
                  <w:txbxContent>
                    <w:p w14:paraId="4EA2E0B6" w14:textId="4EB09C59" w:rsidR="000E05BF" w:rsidRPr="00A25A56" w:rsidRDefault="000E05BF" w:rsidP="000E05BF">
                      <w:pPr>
                        <w:jc w:val="both"/>
                        <w:rPr>
                          <w:rFonts w:ascii="Candara" w:hAnsi="Candara"/>
                        </w:rPr>
                      </w:pPr>
                      <w:r w:rsidRPr="00A25A56">
                        <w:rPr>
                          <w:rFonts w:ascii="Candara" w:hAnsi="Candara"/>
                          <w:color w:val="000000"/>
                          <w:sz w:val="27"/>
                          <w:szCs w:val="27"/>
                        </w:rPr>
                        <w:t xml:space="preserve">L’onglet Information du menu permet de consulter l’état d’ouverture de la gare sélectionnées en fonction de ses horaires, l’état d’ouverture est déterminé, si les horaires ne sont pas disponible l’état d’ouverture n’est pas déterminable, dans ce cas </w:t>
                      </w:r>
                      <w:r w:rsidR="00A15BCF" w:rsidRPr="00A25A56">
                        <w:rPr>
                          <w:rFonts w:ascii="Candara" w:hAnsi="Candara"/>
                          <w:color w:val="000000"/>
                          <w:sz w:val="27"/>
                          <w:szCs w:val="27"/>
                        </w:rPr>
                        <w:t>l’état</w:t>
                      </w:r>
                      <w:r w:rsidRPr="00A25A56">
                        <w:rPr>
                          <w:rFonts w:ascii="Candara" w:hAnsi="Candara"/>
                          <w:color w:val="000000"/>
                          <w:sz w:val="27"/>
                          <w:szCs w:val="27"/>
                        </w:rPr>
                        <w:t xml:space="preserve"> sera affiché </w:t>
                      </w:r>
                      <w:r w:rsidR="00A15BCF" w:rsidRPr="00A25A56">
                        <w:rPr>
                          <w:rFonts w:ascii="Candara" w:hAnsi="Candara"/>
                          <w:color w:val="000000"/>
                          <w:sz w:val="27"/>
                          <w:szCs w:val="27"/>
                        </w:rPr>
                        <w:t xml:space="preserve">comme </w:t>
                      </w:r>
                      <w:r w:rsidRPr="00A25A56">
                        <w:rPr>
                          <w:rFonts w:ascii="Candara" w:hAnsi="Candara"/>
                          <w:color w:val="000000"/>
                          <w:sz w:val="27"/>
                          <w:szCs w:val="27"/>
                        </w:rPr>
                        <w:t>« ouverture indéterminée </w:t>
                      </w:r>
                      <w:r w:rsidR="00A15BCF" w:rsidRPr="00A25A56">
                        <w:rPr>
                          <w:rFonts w:ascii="Candara" w:hAnsi="Candara"/>
                          <w:color w:val="000000"/>
                          <w:sz w:val="27"/>
                          <w:szCs w:val="27"/>
                        </w:rPr>
                        <w:t>».</w:t>
                      </w:r>
                      <w:r w:rsidRPr="00A25A56">
                        <w:rPr>
                          <w:rFonts w:ascii="Candara" w:hAnsi="Candara"/>
                          <w:color w:val="000000"/>
                          <w:sz w:val="27"/>
                          <w:szCs w:val="27"/>
                        </w:rPr>
                        <w:t xml:space="preserve"> De plus l’utilisateur peut obtenir l’adresse de la gare.</w:t>
                      </w:r>
                    </w:p>
                  </w:txbxContent>
                </v:textbox>
              </v:shape>
            </w:pict>
          </mc:Fallback>
        </mc:AlternateContent>
      </w:r>
    </w:p>
    <w:p w14:paraId="1D22EECD" w14:textId="08A96F26" w:rsidR="00740888" w:rsidRDefault="00740888" w:rsidP="00740888"/>
    <w:p w14:paraId="0C1CF2F5" w14:textId="268AC190" w:rsidR="000E05BF" w:rsidRDefault="000E05BF" w:rsidP="00740888"/>
    <w:p w14:paraId="4066AD8A" w14:textId="48071D7F" w:rsidR="000E05BF" w:rsidRDefault="000E05BF" w:rsidP="00740888"/>
    <w:p w14:paraId="5F8ABB9B" w14:textId="36237625" w:rsidR="000E05BF" w:rsidRDefault="000E05BF" w:rsidP="00740888"/>
    <w:p w14:paraId="47FEF085" w14:textId="4D420BFB" w:rsidR="000E05BF" w:rsidRDefault="000E05BF" w:rsidP="00740888"/>
    <w:p w14:paraId="6E2D3B03" w14:textId="77777777" w:rsidR="000E05BF" w:rsidRPr="00740888" w:rsidRDefault="000E05BF" w:rsidP="00740888"/>
    <w:p w14:paraId="238E8CB8" w14:textId="2FE42F71" w:rsidR="00A01D90" w:rsidRDefault="00A01D90" w:rsidP="00A01D90">
      <w:pPr>
        <w:pStyle w:val="Titre3"/>
      </w:pPr>
      <w:r>
        <w:lastRenderedPageBreak/>
        <w:tab/>
      </w:r>
      <w:r>
        <w:tab/>
      </w:r>
      <w:bookmarkStart w:id="4" w:name="_Toc188569313"/>
      <w:r>
        <w:t>Consultation des horaires des gares</w:t>
      </w:r>
      <w:bookmarkEnd w:id="4"/>
    </w:p>
    <w:p w14:paraId="60F58489" w14:textId="3BDF6766" w:rsidR="00740888" w:rsidRDefault="00F51AB0" w:rsidP="00740888">
      <w:r w:rsidRPr="00F51AB0">
        <w:drawing>
          <wp:anchor distT="0" distB="0" distL="114300" distR="114300" simplePos="0" relativeHeight="251681792" behindDoc="0" locked="0" layoutInCell="1" allowOverlap="1" wp14:anchorId="4CFD195A" wp14:editId="78F69615">
            <wp:simplePos x="0" y="0"/>
            <wp:positionH relativeFrom="column">
              <wp:posOffset>3146425</wp:posOffset>
            </wp:positionH>
            <wp:positionV relativeFrom="paragraph">
              <wp:posOffset>368449</wp:posOffset>
            </wp:positionV>
            <wp:extent cx="2737297" cy="2278800"/>
            <wp:effectExtent l="0" t="0" r="0" b="0"/>
            <wp:wrapSquare wrapText="bothSides"/>
            <wp:docPr id="171153917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39171" name="Image 1" descr="Une image contenant texte, capture d’écran, Police, nombre&#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7297" cy="2278800"/>
                    </a:xfrm>
                    <a:prstGeom prst="rect">
                      <a:avLst/>
                    </a:prstGeom>
                  </pic:spPr>
                </pic:pic>
              </a:graphicData>
            </a:graphic>
            <wp14:sizeRelH relativeFrom="page">
              <wp14:pctWidth>0</wp14:pctWidth>
            </wp14:sizeRelH>
            <wp14:sizeRelV relativeFrom="page">
              <wp14:pctHeight>0</wp14:pctHeight>
            </wp14:sizeRelV>
          </wp:anchor>
        </w:drawing>
      </w:r>
      <w:r w:rsidR="00740888">
        <w:tab/>
      </w:r>
    </w:p>
    <w:p w14:paraId="6682F091" w14:textId="1F9BECFD" w:rsidR="00A15BCF" w:rsidRDefault="00A25A56" w:rsidP="00740888">
      <w:r>
        <w:rPr>
          <w:noProof/>
        </w:rPr>
        <mc:AlternateContent>
          <mc:Choice Requires="wps">
            <w:drawing>
              <wp:anchor distT="0" distB="0" distL="114300" distR="114300" simplePos="0" relativeHeight="251659264" behindDoc="0" locked="0" layoutInCell="1" allowOverlap="1" wp14:anchorId="6448B264" wp14:editId="4E90FA22">
                <wp:simplePos x="0" y="0"/>
                <wp:positionH relativeFrom="column">
                  <wp:posOffset>-148889</wp:posOffset>
                </wp:positionH>
                <wp:positionV relativeFrom="paragraph">
                  <wp:posOffset>179705</wp:posOffset>
                </wp:positionV>
                <wp:extent cx="2979683" cy="2006600"/>
                <wp:effectExtent l="0" t="0" r="5080" b="0"/>
                <wp:wrapNone/>
                <wp:docPr id="1633836090" name="Zone de texte 2"/>
                <wp:cNvGraphicFramePr/>
                <a:graphic xmlns:a="http://schemas.openxmlformats.org/drawingml/2006/main">
                  <a:graphicData uri="http://schemas.microsoft.com/office/word/2010/wordprocessingShape">
                    <wps:wsp>
                      <wps:cNvSpPr txBox="1"/>
                      <wps:spPr>
                        <a:xfrm>
                          <a:off x="0" y="0"/>
                          <a:ext cx="2979683" cy="2006600"/>
                        </a:xfrm>
                        <a:prstGeom prst="rect">
                          <a:avLst/>
                        </a:prstGeom>
                        <a:solidFill>
                          <a:schemeClr val="lt1"/>
                        </a:solidFill>
                        <a:ln w="6350">
                          <a:noFill/>
                        </a:ln>
                      </wps:spPr>
                      <wps:txbx>
                        <w:txbxContent>
                          <w:p w14:paraId="605F71A3" w14:textId="1CA6CA3A" w:rsidR="00740888" w:rsidRPr="00A25A56" w:rsidRDefault="00740888" w:rsidP="00740888">
                            <w:pPr>
                              <w:jc w:val="both"/>
                              <w:rPr>
                                <w:rFonts w:ascii="Candara" w:hAnsi="Candara"/>
                                <w:sz w:val="27"/>
                                <w:szCs w:val="27"/>
                              </w:rPr>
                            </w:pPr>
                            <w:r w:rsidRPr="00A25A56">
                              <w:rPr>
                                <w:rFonts w:ascii="Candara" w:hAnsi="Candara"/>
                                <w:color w:val="000000"/>
                                <w:sz w:val="27"/>
                                <w:szCs w:val="27"/>
                              </w:rPr>
                              <w:t>En cliquant sur l'onglet "Horaires" du menu, l'utilisateur peut consulter les horaires d’ouverture et de fermeture pour chaque gare,</w:t>
                            </w:r>
                            <w:r w:rsidRPr="00A25A56">
                              <w:rPr>
                                <w:rStyle w:val="apple-converted-space"/>
                                <w:rFonts w:ascii="Candara" w:hAnsi="Candara"/>
                                <w:color w:val="000000"/>
                                <w:sz w:val="27"/>
                                <w:szCs w:val="27"/>
                              </w:rPr>
                              <w:t> lorsque les données sont disponibles</w:t>
                            </w:r>
                            <w:r w:rsidRPr="00A25A56">
                              <w:rPr>
                                <w:rFonts w:ascii="Candara" w:hAnsi="Candara"/>
                                <w:sz w:val="27"/>
                                <w:szCs w:val="27"/>
                              </w:rPr>
                              <w:t xml:space="preserve">. </w:t>
                            </w:r>
                            <w:r w:rsidRPr="00A25A56">
                              <w:rPr>
                                <w:rFonts w:ascii="Candara" w:hAnsi="Candara"/>
                                <w:color w:val="000000"/>
                                <w:sz w:val="27"/>
                                <w:szCs w:val="27"/>
                              </w:rPr>
                              <w:t>Les horaires sont présentés sous forme de tableau, divisés par jour de la semaine.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8B264" id="_x0000_s1027" type="#_x0000_t202" style="position:absolute;margin-left:-11.7pt;margin-top:14.15pt;width:234.6pt;height:1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" fillcolor="white [3201]" stroked="f" strokeweight=".5pt">
                <v:textbox>
                  <w:txbxContent>
                    <w:p w14:paraId="605F71A3" w14:textId="1CA6CA3A" w:rsidR="00740888" w:rsidRPr="00A25A56" w:rsidRDefault="00740888" w:rsidP="00740888">
                      <w:pPr>
                        <w:jc w:val="both"/>
                        <w:rPr>
                          <w:rFonts w:ascii="Candara" w:hAnsi="Candara"/>
                          <w:sz w:val="27"/>
                          <w:szCs w:val="27"/>
                        </w:rPr>
                      </w:pPr>
                      <w:r w:rsidRPr="00A25A56">
                        <w:rPr>
                          <w:rFonts w:ascii="Candara" w:hAnsi="Candara"/>
                          <w:color w:val="000000"/>
                          <w:sz w:val="27"/>
                          <w:szCs w:val="27"/>
                        </w:rPr>
                        <w:t>En cliquant sur l'onglet "Horaires" du menu, l'utilisateur peut consulter les horaires d’ouverture et de fermeture pour chaque gare,</w:t>
                      </w:r>
                      <w:r w:rsidRPr="00A25A56">
                        <w:rPr>
                          <w:rStyle w:val="apple-converted-space"/>
                          <w:rFonts w:ascii="Candara" w:hAnsi="Candara"/>
                          <w:color w:val="000000"/>
                          <w:sz w:val="27"/>
                          <w:szCs w:val="27"/>
                        </w:rPr>
                        <w:t> lorsque les données sont disponibles</w:t>
                      </w:r>
                      <w:r w:rsidRPr="00A25A56">
                        <w:rPr>
                          <w:rFonts w:ascii="Candara" w:hAnsi="Candara"/>
                          <w:sz w:val="27"/>
                          <w:szCs w:val="27"/>
                        </w:rPr>
                        <w:t xml:space="preserve">. </w:t>
                      </w:r>
                      <w:r w:rsidRPr="00A25A56">
                        <w:rPr>
                          <w:rFonts w:ascii="Candara" w:hAnsi="Candara"/>
                          <w:color w:val="000000"/>
                          <w:sz w:val="27"/>
                          <w:szCs w:val="27"/>
                        </w:rPr>
                        <w:t>Les horaires sont présentés sous forme de tableau, divisés par jour de la semaine.</w:t>
                      </w:r>
                    </w:p>
                  </w:txbxContent>
                </v:textbox>
              </v:shape>
            </w:pict>
          </mc:Fallback>
        </mc:AlternateContent>
      </w:r>
    </w:p>
    <w:p w14:paraId="7884E84E" w14:textId="52BF519F" w:rsidR="00740888" w:rsidRDefault="00740888" w:rsidP="00740888"/>
    <w:p w14:paraId="75711127" w14:textId="31ECCF78" w:rsidR="00740888" w:rsidRDefault="00740888" w:rsidP="00740888"/>
    <w:p w14:paraId="3F7AB8A9" w14:textId="687F84EA" w:rsidR="00740888" w:rsidRDefault="00740888" w:rsidP="00740888"/>
    <w:p w14:paraId="5C13DD9F" w14:textId="77777777" w:rsidR="00740888" w:rsidRDefault="00740888" w:rsidP="00740888"/>
    <w:p w14:paraId="457E1A3C" w14:textId="77777777" w:rsidR="00740888" w:rsidRDefault="00740888" w:rsidP="00740888"/>
    <w:p w14:paraId="3CF9A8F5" w14:textId="77777777" w:rsidR="00740888" w:rsidRDefault="00740888" w:rsidP="00740888"/>
    <w:p w14:paraId="60E344E8" w14:textId="77777777" w:rsidR="00740888" w:rsidRDefault="00740888" w:rsidP="00740888">
      <w:pPr>
        <w:rPr>
          <w:rFonts w:ascii="-webkit-standard" w:hAnsi="-webkit-standard"/>
          <w:color w:val="000000"/>
          <w:sz w:val="27"/>
          <w:szCs w:val="27"/>
        </w:rPr>
      </w:pPr>
    </w:p>
    <w:p w14:paraId="16AB40BC" w14:textId="77777777" w:rsidR="00A15BCF" w:rsidRDefault="00A15BCF" w:rsidP="00740888"/>
    <w:p w14:paraId="08173AF9" w14:textId="77777777" w:rsidR="00A15BCF" w:rsidRDefault="00A15BCF" w:rsidP="00740888"/>
    <w:p w14:paraId="19DC2C9B" w14:textId="665B1534" w:rsidR="000E05BF" w:rsidRDefault="000E05BF" w:rsidP="000E05BF">
      <w:pPr>
        <w:pStyle w:val="Titre3"/>
      </w:pPr>
      <w:r>
        <w:tab/>
      </w:r>
      <w:r>
        <w:tab/>
      </w:r>
      <w:bookmarkStart w:id="5" w:name="_Toc188569314"/>
      <w:r>
        <w:t>Accessibilités des gares</w:t>
      </w:r>
      <w:bookmarkEnd w:id="5"/>
    </w:p>
    <w:p w14:paraId="2D4CB579" w14:textId="77777777" w:rsidR="00A15BCF" w:rsidRDefault="00A15BCF" w:rsidP="000E05BF"/>
    <w:p w14:paraId="642FEADC" w14:textId="7E3E0B84" w:rsidR="000E05BF" w:rsidRDefault="00A15BCF" w:rsidP="000E05BF">
      <w:r>
        <w:rPr>
          <w:noProof/>
        </w:rPr>
        <mc:AlternateContent>
          <mc:Choice Requires="wps">
            <w:drawing>
              <wp:anchor distT="0" distB="0" distL="114300" distR="114300" simplePos="0" relativeHeight="251663360" behindDoc="0" locked="0" layoutInCell="1" allowOverlap="1" wp14:anchorId="34A60F46" wp14:editId="32797A35">
                <wp:simplePos x="0" y="0"/>
                <wp:positionH relativeFrom="column">
                  <wp:posOffset>2716007</wp:posOffset>
                </wp:positionH>
                <wp:positionV relativeFrom="paragraph">
                  <wp:posOffset>234315</wp:posOffset>
                </wp:positionV>
                <wp:extent cx="2979420" cy="2317531"/>
                <wp:effectExtent l="0" t="0" r="5080" b="0"/>
                <wp:wrapNone/>
                <wp:docPr id="1393441628" name="Zone de texte 2"/>
                <wp:cNvGraphicFramePr/>
                <a:graphic xmlns:a="http://schemas.openxmlformats.org/drawingml/2006/main">
                  <a:graphicData uri="http://schemas.microsoft.com/office/word/2010/wordprocessingShape">
                    <wps:wsp>
                      <wps:cNvSpPr txBox="1"/>
                      <wps:spPr>
                        <a:xfrm>
                          <a:off x="0" y="0"/>
                          <a:ext cx="2979420" cy="2317531"/>
                        </a:xfrm>
                        <a:prstGeom prst="rect">
                          <a:avLst/>
                        </a:prstGeom>
                        <a:solidFill>
                          <a:schemeClr val="lt1"/>
                        </a:solidFill>
                        <a:ln w="6350">
                          <a:noFill/>
                        </a:ln>
                      </wps:spPr>
                      <wps:txbx>
                        <w:txbxContent>
                          <w:p w14:paraId="0B5DD0F9" w14:textId="38C07D6D" w:rsidR="000E05BF" w:rsidRPr="00A25A56" w:rsidRDefault="00A15BCF" w:rsidP="000E05BF">
                            <w:pPr>
                              <w:jc w:val="both"/>
                              <w:rPr>
                                <w:rFonts w:ascii="Candara" w:hAnsi="Candara"/>
                              </w:rPr>
                            </w:pPr>
                            <w:r w:rsidRPr="00A25A56">
                              <w:rPr>
                                <w:rFonts w:ascii="Candara" w:hAnsi="Candara"/>
                                <w:color w:val="000000"/>
                                <w:sz w:val="27"/>
                                <w:szCs w:val="27"/>
                              </w:rPr>
                              <w:t xml:space="preserve">L’onglet « Accessibilité » présente les dispositifs d’accessibilité disponibles dans la gare sélectionnée, tels que l’assistance pour l’accès aux quais et </w:t>
                            </w:r>
                            <w:proofErr w:type="gramStart"/>
                            <w:r w:rsidR="00A25A56">
                              <w:rPr>
                                <w:rFonts w:ascii="Candara" w:hAnsi="Candara"/>
                                <w:color w:val="000000"/>
                                <w:sz w:val="27"/>
                                <w:szCs w:val="27"/>
                              </w:rPr>
                              <w:t>la</w:t>
                            </w:r>
                            <w:proofErr w:type="gramEnd"/>
                            <w:r w:rsidRPr="00A25A56">
                              <w:rPr>
                                <w:rFonts w:ascii="Candara" w:hAnsi="Candara"/>
                                <w:color w:val="000000"/>
                                <w:sz w:val="27"/>
                                <w:szCs w:val="27"/>
                              </w:rPr>
                              <w:t xml:space="preserve"> montée/descente du train, les toilettes adaptées, le prêt de fauteuils roulants, l’accès par ascenseur ou rampe, ainsi que la présence de personnel d’assistance,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60F46" id="_x0000_s1028" type="#_x0000_t202" style="position:absolute;margin-left:213.85pt;margin-top:18.45pt;width:234.6pt;height:1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" fillcolor="white [3201]" stroked="f" strokeweight=".5pt">
                <v:textbox>
                  <w:txbxContent>
                    <w:p w14:paraId="0B5DD0F9" w14:textId="38C07D6D" w:rsidR="000E05BF" w:rsidRPr="00A25A56" w:rsidRDefault="00A15BCF" w:rsidP="000E05BF">
                      <w:pPr>
                        <w:jc w:val="both"/>
                        <w:rPr>
                          <w:rFonts w:ascii="Candara" w:hAnsi="Candara"/>
                        </w:rPr>
                      </w:pPr>
                      <w:r w:rsidRPr="00A25A56">
                        <w:rPr>
                          <w:rFonts w:ascii="Candara" w:hAnsi="Candara"/>
                          <w:color w:val="000000"/>
                          <w:sz w:val="27"/>
                          <w:szCs w:val="27"/>
                        </w:rPr>
                        <w:t xml:space="preserve">L’onglet « Accessibilité » présente les dispositifs d’accessibilité disponibles dans la gare sélectionnée, tels que l’assistance pour l’accès aux quais et </w:t>
                      </w:r>
                      <w:proofErr w:type="gramStart"/>
                      <w:r w:rsidR="00A25A56">
                        <w:rPr>
                          <w:rFonts w:ascii="Candara" w:hAnsi="Candara"/>
                          <w:color w:val="000000"/>
                          <w:sz w:val="27"/>
                          <w:szCs w:val="27"/>
                        </w:rPr>
                        <w:t>la</w:t>
                      </w:r>
                      <w:proofErr w:type="gramEnd"/>
                      <w:r w:rsidRPr="00A25A56">
                        <w:rPr>
                          <w:rFonts w:ascii="Candara" w:hAnsi="Candara"/>
                          <w:color w:val="000000"/>
                          <w:sz w:val="27"/>
                          <w:szCs w:val="27"/>
                        </w:rPr>
                        <w:t xml:space="preserve"> montée/descente du train, les toilettes adaptées, le prêt de fauteuils roulants, l’accès par ascenseur ou rampe, ainsi que la présence de personnel d’assistance, etc.</w:t>
                      </w:r>
                    </w:p>
                  </w:txbxContent>
                </v:textbox>
              </v:shape>
            </w:pict>
          </mc:Fallback>
        </mc:AlternateContent>
      </w:r>
    </w:p>
    <w:p w14:paraId="26417852" w14:textId="77777777" w:rsidR="00A15BCF" w:rsidRDefault="00A15BCF" w:rsidP="000E05BF"/>
    <w:p w14:paraId="3B0EC5BA" w14:textId="77777777" w:rsidR="00A15BCF" w:rsidRDefault="00A15BCF" w:rsidP="000E05BF"/>
    <w:p w14:paraId="446D5B11" w14:textId="77777777" w:rsidR="00A15BCF" w:rsidRDefault="00A15BCF" w:rsidP="000E05BF"/>
    <w:p w14:paraId="7722B9C6" w14:textId="77777777" w:rsidR="00A15BCF" w:rsidRDefault="00A15BCF" w:rsidP="000E05BF"/>
    <w:p w14:paraId="02406F1F" w14:textId="77777777" w:rsidR="00A15BCF" w:rsidRDefault="00A15BCF" w:rsidP="000E05BF"/>
    <w:p w14:paraId="15C07603" w14:textId="77777777" w:rsidR="00A15BCF" w:rsidRDefault="00A15BCF" w:rsidP="000E05BF"/>
    <w:p w14:paraId="1B57375B" w14:textId="77777777" w:rsidR="00A15BCF" w:rsidRDefault="00A15BCF" w:rsidP="000E05BF"/>
    <w:p w14:paraId="402CEAB6" w14:textId="77777777" w:rsidR="00A15BCF" w:rsidRPr="000E05BF" w:rsidRDefault="00A15BCF" w:rsidP="000E05BF"/>
    <w:p w14:paraId="1CDC6F01" w14:textId="77777777" w:rsidR="00A15BCF" w:rsidRDefault="00A15BCF" w:rsidP="000E05BF"/>
    <w:p w14:paraId="5E5F8629" w14:textId="77777777" w:rsidR="00712D98" w:rsidRDefault="00712D98" w:rsidP="000E05BF"/>
    <w:p w14:paraId="6AAF250C" w14:textId="77777777" w:rsidR="00712D98" w:rsidRDefault="00712D98" w:rsidP="000E05BF"/>
    <w:p w14:paraId="0003A4EB" w14:textId="77777777" w:rsidR="00712D98" w:rsidRPr="000E05BF" w:rsidRDefault="00712D98" w:rsidP="000E05BF"/>
    <w:p w14:paraId="1A6EC8F9" w14:textId="0DC9B042" w:rsidR="00A01D90" w:rsidRDefault="00A01D90" w:rsidP="00740888">
      <w:pPr>
        <w:pStyle w:val="Titre3"/>
        <w:ind w:left="720" w:firstLine="720"/>
      </w:pPr>
      <w:bookmarkStart w:id="6" w:name="_Toc188569315"/>
      <w:r>
        <w:lastRenderedPageBreak/>
        <w:t>Satisfactions des usagers</w:t>
      </w:r>
      <w:bookmarkEnd w:id="6"/>
    </w:p>
    <w:p w14:paraId="71BE9804" w14:textId="77777777" w:rsidR="00712D98" w:rsidRPr="00712D98" w:rsidRDefault="00712D98" w:rsidP="00712D98"/>
    <w:p w14:paraId="33AB5A93" w14:textId="3FBAD12D" w:rsidR="00A01D90" w:rsidRDefault="000267EA" w:rsidP="00A01D90">
      <w:pPr>
        <w:pStyle w:val="Titre3"/>
      </w:pPr>
      <w:bookmarkStart w:id="7" w:name="_Toc188569316"/>
      <w:r>
        <w:rPr>
          <w:noProof/>
        </w:rPr>
        <mc:AlternateContent>
          <mc:Choice Requires="wps">
            <w:drawing>
              <wp:anchor distT="0" distB="0" distL="114300" distR="114300" simplePos="0" relativeHeight="251664384" behindDoc="0" locked="0" layoutInCell="1" allowOverlap="1" wp14:anchorId="2052AC89" wp14:editId="03E00E47">
                <wp:simplePos x="0" y="0"/>
                <wp:positionH relativeFrom="column">
                  <wp:posOffset>-308610</wp:posOffset>
                </wp:positionH>
                <wp:positionV relativeFrom="paragraph">
                  <wp:posOffset>158041</wp:posOffset>
                </wp:positionV>
                <wp:extent cx="3307977" cy="3550023"/>
                <wp:effectExtent l="0" t="0" r="0" b="6350"/>
                <wp:wrapNone/>
                <wp:docPr id="2135742936" name="Zone de texte 3"/>
                <wp:cNvGraphicFramePr/>
                <a:graphic xmlns:a="http://schemas.openxmlformats.org/drawingml/2006/main">
                  <a:graphicData uri="http://schemas.microsoft.com/office/word/2010/wordprocessingShape">
                    <wps:wsp>
                      <wps:cNvSpPr txBox="1"/>
                      <wps:spPr>
                        <a:xfrm>
                          <a:off x="0" y="0"/>
                          <a:ext cx="3307977" cy="3550023"/>
                        </a:xfrm>
                        <a:prstGeom prst="rect">
                          <a:avLst/>
                        </a:prstGeom>
                        <a:solidFill>
                          <a:schemeClr val="lt1"/>
                        </a:solidFill>
                        <a:ln w="6350">
                          <a:noFill/>
                        </a:ln>
                      </wps:spPr>
                      <wps:txbx>
                        <w:txbxContent>
                          <w:p w14:paraId="5242CC86" w14:textId="77777777" w:rsidR="00B03592" w:rsidRPr="00B03592" w:rsidRDefault="00B03592" w:rsidP="00B03592">
                            <w:p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L’onglet « Satisfaction » permet de consulter les différentes notes de satisfaction des usagers concernant plusieurs aspects de la gare, notamment la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satisfaction globale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l’orientation client</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le confort d'attente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et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le bien-être en gare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br/>
                              <w:t>Les notes sont affichées sous forme de cercle de progression, avec un code couleur pour indiquer le niveau de satisfaction :</w:t>
                            </w:r>
                          </w:p>
                          <w:p w14:paraId="67AD1A54"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FF0000"/>
                                <w:sz w:val="27"/>
                                <w:szCs w:val="27"/>
                                <w:lang w:eastAsia="fr-FR"/>
                                <w14:textOutline w14:w="9525" w14:cap="rnd" w14:cmpd="sng" w14:algn="ctr">
                                  <w14:noFill/>
                                  <w14:prstDash w14:val="solid"/>
                                  <w14:bevel/>
                                </w14:textOutline>
                              </w:rPr>
                              <w:t>Rouge</w:t>
                            </w:r>
                            <w:r w:rsidRPr="00B03592">
                              <w:rPr>
                                <w:rFonts w:ascii="Candara" w:eastAsia="Times New Roman" w:hAnsi="Candara" w:cs="Arial"/>
                                <w:color w:val="FF000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entre 0 et 3</w:t>
                            </w:r>
                          </w:p>
                          <w:p w14:paraId="76D7E6B3"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D5D514"/>
                                <w:sz w:val="27"/>
                                <w:szCs w:val="27"/>
                                <w:lang w:eastAsia="fr-FR"/>
                                <w14:textOutline w14:w="9525" w14:cap="rnd" w14:cmpd="sng" w14:algn="ctr">
                                  <w14:noFill/>
                                  <w14:prstDash w14:val="solid"/>
                                  <w14:bevel/>
                                </w14:textOutline>
                              </w:rPr>
                              <w:t>Jaune</w:t>
                            </w:r>
                            <w:r w:rsidRPr="00B03592">
                              <w:rPr>
                                <w:rFonts w:ascii="Candara" w:eastAsia="Times New Roman" w:hAnsi="Candara" w:cs="Arial"/>
                                <w:color w:val="FFFF0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supérieure à 3 et inférieure ou égale à 7</w:t>
                            </w:r>
                          </w:p>
                          <w:p w14:paraId="53BA473B"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00B050"/>
                                <w:sz w:val="27"/>
                                <w:szCs w:val="27"/>
                                <w:lang w:eastAsia="fr-FR"/>
                                <w14:textOutline w14:w="9525" w14:cap="rnd" w14:cmpd="sng" w14:algn="ctr">
                                  <w14:noFill/>
                                  <w14:prstDash w14:val="solid"/>
                                  <w14:bevel/>
                                </w14:textOutline>
                              </w:rPr>
                              <w:t>Vert</w:t>
                            </w:r>
                            <w:r w:rsidRPr="00B03592">
                              <w:rPr>
                                <w:rFonts w:ascii="Candara" w:eastAsia="Times New Roman" w:hAnsi="Candara" w:cs="Arial"/>
                                <w:color w:val="00B05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entre 7 et 10.</w:t>
                            </w:r>
                          </w:p>
                          <w:p w14:paraId="2325F9AE" w14:textId="77777777" w:rsidR="00B03592" w:rsidRPr="00A25A56" w:rsidRDefault="00B03592" w:rsidP="00B03592">
                            <w:pPr>
                              <w:jc w:val="both"/>
                              <w:rPr>
                                <w:rFonts w:ascii="Candara" w:hAnsi="Candara" w:cs="Arial"/>
                                <w:sz w:val="27"/>
                                <w:szCs w:val="27"/>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2AC89" id="Zone de texte 3" o:spid="_x0000_s1029" type="#_x0000_t202" style="position:absolute;margin-left:-24.3pt;margin-top:12.45pt;width:260.45pt;height:279.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" fillcolor="white [3201]" stroked="f" strokeweight=".5pt">
                <v:textbox>
                  <w:txbxContent>
                    <w:p w14:paraId="5242CC86" w14:textId="77777777" w:rsidR="00B03592" w:rsidRPr="00B03592" w:rsidRDefault="00B03592" w:rsidP="00B03592">
                      <w:p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L’onglet « Satisfaction » permet de consulter les différentes notes de satisfaction des usagers concernant plusieurs aspects de la gare, notamment la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satisfaction globale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l’orientation client</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le confort d'attente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et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le bien-être en gare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br/>
                        <w:t>Les notes sont affichées sous forme de cercle de progression, avec un code couleur pour indiquer le niveau de satisfaction :</w:t>
                      </w:r>
                    </w:p>
                    <w:p w14:paraId="67AD1A54"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FF0000"/>
                          <w:sz w:val="27"/>
                          <w:szCs w:val="27"/>
                          <w:lang w:eastAsia="fr-FR"/>
                          <w14:textOutline w14:w="9525" w14:cap="rnd" w14:cmpd="sng" w14:algn="ctr">
                            <w14:noFill/>
                            <w14:prstDash w14:val="solid"/>
                            <w14:bevel/>
                          </w14:textOutline>
                        </w:rPr>
                        <w:t>Rouge</w:t>
                      </w:r>
                      <w:r w:rsidRPr="00B03592">
                        <w:rPr>
                          <w:rFonts w:ascii="Candara" w:eastAsia="Times New Roman" w:hAnsi="Candara" w:cs="Arial"/>
                          <w:color w:val="FF000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entre 0 et 3</w:t>
                      </w:r>
                    </w:p>
                    <w:p w14:paraId="76D7E6B3"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D5D514"/>
                          <w:sz w:val="27"/>
                          <w:szCs w:val="27"/>
                          <w:lang w:eastAsia="fr-FR"/>
                          <w14:textOutline w14:w="9525" w14:cap="rnd" w14:cmpd="sng" w14:algn="ctr">
                            <w14:noFill/>
                            <w14:prstDash w14:val="solid"/>
                            <w14:bevel/>
                          </w14:textOutline>
                        </w:rPr>
                        <w:t>Jaune</w:t>
                      </w:r>
                      <w:r w:rsidRPr="00B03592">
                        <w:rPr>
                          <w:rFonts w:ascii="Candara" w:eastAsia="Times New Roman" w:hAnsi="Candara" w:cs="Arial"/>
                          <w:color w:val="FFFF0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supérieure à 3 et inférieure ou égale à 7</w:t>
                      </w:r>
                    </w:p>
                    <w:p w14:paraId="53BA473B"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00B050"/>
                          <w:sz w:val="27"/>
                          <w:szCs w:val="27"/>
                          <w:lang w:eastAsia="fr-FR"/>
                          <w14:textOutline w14:w="9525" w14:cap="rnd" w14:cmpd="sng" w14:algn="ctr">
                            <w14:noFill/>
                            <w14:prstDash w14:val="solid"/>
                            <w14:bevel/>
                          </w14:textOutline>
                        </w:rPr>
                        <w:t>Vert</w:t>
                      </w:r>
                      <w:r w:rsidRPr="00B03592">
                        <w:rPr>
                          <w:rFonts w:ascii="Candara" w:eastAsia="Times New Roman" w:hAnsi="Candara" w:cs="Arial"/>
                          <w:color w:val="00B05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entre 7 et 10.</w:t>
                      </w:r>
                    </w:p>
                    <w:p w14:paraId="2325F9AE" w14:textId="77777777" w:rsidR="00B03592" w:rsidRPr="00A25A56" w:rsidRDefault="00B03592" w:rsidP="00B03592">
                      <w:pPr>
                        <w:jc w:val="both"/>
                        <w:rPr>
                          <w:rFonts w:ascii="Candara" w:hAnsi="Candara" w:cs="Arial"/>
                          <w:sz w:val="27"/>
                          <w:szCs w:val="27"/>
                          <w14:textOutline w14:w="9525" w14:cap="rnd" w14:cmpd="sng" w14:algn="ctr">
                            <w14:noFill/>
                            <w14:prstDash w14:val="solid"/>
                            <w14:bevel/>
                          </w14:textOutline>
                        </w:rPr>
                      </w:pPr>
                    </w:p>
                  </w:txbxContent>
                </v:textbox>
              </v:shape>
            </w:pict>
          </mc:Fallback>
        </mc:AlternateContent>
      </w:r>
      <w:bookmarkEnd w:id="7"/>
      <w:r w:rsidR="00A01D90">
        <w:tab/>
      </w:r>
      <w:r w:rsidR="00A01D90">
        <w:tab/>
      </w:r>
    </w:p>
    <w:p w14:paraId="72206631" w14:textId="321DE3D9" w:rsidR="00B03592" w:rsidRDefault="00712D98" w:rsidP="00B03592">
      <w:r w:rsidRPr="00F51AB0">
        <w:drawing>
          <wp:anchor distT="0" distB="0" distL="114300" distR="114300" simplePos="0" relativeHeight="251680768" behindDoc="0" locked="0" layoutInCell="1" allowOverlap="1" wp14:anchorId="618904DA" wp14:editId="175EB460">
            <wp:simplePos x="0" y="0"/>
            <wp:positionH relativeFrom="column">
              <wp:posOffset>3308088</wp:posOffset>
            </wp:positionH>
            <wp:positionV relativeFrom="paragraph">
              <wp:posOffset>199876</wp:posOffset>
            </wp:positionV>
            <wp:extent cx="2737297" cy="2278800"/>
            <wp:effectExtent l="0" t="0" r="0" b="0"/>
            <wp:wrapSquare wrapText="bothSides"/>
            <wp:docPr id="104944790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47900" name="Image 1" descr="Une image contenant texte, capture d’écran, Police&#10;&#10;Le contenu généré par l’IA peut êtr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7297" cy="2278800"/>
                    </a:xfrm>
                    <a:prstGeom prst="rect">
                      <a:avLst/>
                    </a:prstGeom>
                  </pic:spPr>
                </pic:pic>
              </a:graphicData>
            </a:graphic>
            <wp14:sizeRelH relativeFrom="page">
              <wp14:pctWidth>0</wp14:pctWidth>
            </wp14:sizeRelH>
            <wp14:sizeRelV relativeFrom="page">
              <wp14:pctHeight>0</wp14:pctHeight>
            </wp14:sizeRelV>
          </wp:anchor>
        </w:drawing>
      </w:r>
    </w:p>
    <w:p w14:paraId="796FBD5F" w14:textId="69A64087" w:rsidR="00B03592" w:rsidRDefault="00B03592" w:rsidP="00B03592"/>
    <w:p w14:paraId="2C4703A2" w14:textId="4FF623D6" w:rsidR="00B03592" w:rsidRDefault="00B03592" w:rsidP="00B03592"/>
    <w:p w14:paraId="64DB7B52" w14:textId="29A51148" w:rsidR="00B03592" w:rsidRDefault="00B03592" w:rsidP="00B03592"/>
    <w:p w14:paraId="3080DACC" w14:textId="09F647CF" w:rsidR="00B03592" w:rsidRDefault="00B03592" w:rsidP="00B03592"/>
    <w:p w14:paraId="43C8F50F" w14:textId="07C12561" w:rsidR="00B03592" w:rsidRDefault="00B03592" w:rsidP="00B03592"/>
    <w:p w14:paraId="0DA89DEC" w14:textId="627CA9AC" w:rsidR="00B03592" w:rsidRDefault="00B03592" w:rsidP="00B03592"/>
    <w:p w14:paraId="1675CF2A" w14:textId="62F0FD10" w:rsidR="00B03592" w:rsidRPr="00B03592" w:rsidRDefault="00B03592" w:rsidP="00B03592"/>
    <w:p w14:paraId="6F6DBF94" w14:textId="4C5148D8" w:rsidR="00A01D90" w:rsidRDefault="00A01D90" w:rsidP="00A01D90">
      <w:pPr>
        <w:pStyle w:val="Titre3"/>
      </w:pPr>
      <w:r>
        <w:tab/>
      </w:r>
      <w:r>
        <w:tab/>
      </w:r>
    </w:p>
    <w:p w14:paraId="53700A07" w14:textId="77777777" w:rsidR="00B03592" w:rsidRDefault="00B03592" w:rsidP="00B03592"/>
    <w:p w14:paraId="68858061" w14:textId="77777777" w:rsidR="00B03592" w:rsidRDefault="00B03592" w:rsidP="00B03592"/>
    <w:p w14:paraId="6995F694" w14:textId="77777777" w:rsidR="00AE7109" w:rsidRPr="00B03592" w:rsidRDefault="00AE7109" w:rsidP="00B03592"/>
    <w:p w14:paraId="6B076F6B" w14:textId="174A5C27" w:rsidR="00AE7109" w:rsidRDefault="00A01D90" w:rsidP="00AE7109">
      <w:pPr>
        <w:pStyle w:val="Titre3"/>
      </w:pPr>
      <w:r>
        <w:tab/>
      </w:r>
      <w:r>
        <w:tab/>
      </w:r>
      <w:bookmarkStart w:id="8" w:name="_Toc188569317"/>
      <w:r>
        <w:t>Chercher une gare</w:t>
      </w:r>
      <w:bookmarkEnd w:id="8"/>
    </w:p>
    <w:p w14:paraId="04A448B0" w14:textId="77777777" w:rsidR="00AE7109" w:rsidRPr="00AE7109" w:rsidRDefault="00AE7109" w:rsidP="00AE7109"/>
    <w:p w14:paraId="42983F9F" w14:textId="4699F752" w:rsidR="00A01D90" w:rsidRDefault="00A01D90" w:rsidP="00A01D90">
      <w:pPr>
        <w:pStyle w:val="Titre4"/>
        <w:ind w:left="1440" w:firstLine="720"/>
      </w:pPr>
      <w:r>
        <w:t>Barre de recherche</w:t>
      </w:r>
    </w:p>
    <w:p w14:paraId="47BF957B" w14:textId="61D0143F" w:rsidR="00AE7109" w:rsidRDefault="00AE7109" w:rsidP="00AE7109">
      <w:r>
        <w:rPr>
          <w:noProof/>
        </w:rPr>
        <mc:AlternateContent>
          <mc:Choice Requires="wps">
            <w:drawing>
              <wp:anchor distT="0" distB="0" distL="114300" distR="114300" simplePos="0" relativeHeight="251668480" behindDoc="0" locked="0" layoutInCell="1" allowOverlap="1" wp14:anchorId="7E5700F2" wp14:editId="67F3894A">
                <wp:simplePos x="0" y="0"/>
                <wp:positionH relativeFrom="column">
                  <wp:posOffset>2810435</wp:posOffset>
                </wp:positionH>
                <wp:positionV relativeFrom="paragraph">
                  <wp:posOffset>249480</wp:posOffset>
                </wp:positionV>
                <wp:extent cx="2979420" cy="2554941"/>
                <wp:effectExtent l="0" t="0" r="5080" b="0"/>
                <wp:wrapNone/>
                <wp:docPr id="1196739586" name="Zone de texte 2"/>
                <wp:cNvGraphicFramePr/>
                <a:graphic xmlns:a="http://schemas.openxmlformats.org/drawingml/2006/main">
                  <a:graphicData uri="http://schemas.microsoft.com/office/word/2010/wordprocessingShape">
                    <wps:wsp>
                      <wps:cNvSpPr txBox="1"/>
                      <wps:spPr>
                        <a:xfrm>
                          <a:off x="0" y="0"/>
                          <a:ext cx="2979420" cy="2554941"/>
                        </a:xfrm>
                        <a:prstGeom prst="rect">
                          <a:avLst/>
                        </a:prstGeom>
                        <a:solidFill>
                          <a:schemeClr val="lt1"/>
                        </a:solidFill>
                        <a:ln w="6350">
                          <a:noFill/>
                        </a:ln>
                      </wps:spPr>
                      <wps:txbx>
                        <w:txbxContent>
                          <w:p w14:paraId="4E1CF1F9" w14:textId="5714A843" w:rsidR="00AE7109" w:rsidRPr="00A25A56" w:rsidRDefault="00AE7109" w:rsidP="00AE7109">
                            <w:pPr>
                              <w:jc w:val="both"/>
                              <w:rPr>
                                <w:rFonts w:ascii="Candara" w:hAnsi="Candara"/>
                              </w:rPr>
                            </w:pPr>
                            <w:r w:rsidRPr="00A25A56">
                              <w:rPr>
                                <w:rFonts w:ascii="Candara" w:hAnsi="Candara"/>
                                <w:color w:val="000000"/>
                                <w:sz w:val="27"/>
                                <w:szCs w:val="27"/>
                              </w:rPr>
                              <w:t>Une fonctionnalité de recherche a été mise en place pour faciliter l'accès aux informations des gares. L'utilisateur peut saisir les premières lettres du nom d'une gare dans la barre de recherche. Ensuite, une liste de gares correspondantes apparaît, et en cliquant sur l'une d'elles, les informations détaillées de la gare sélectionnée s'affichent.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700F2" id="_x0000_s1030" type="#_x0000_t202" style="position:absolute;margin-left:221.3pt;margin-top:19.65pt;width:234.6pt;height:20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" fillcolor="white [3201]" stroked="f" strokeweight=".5pt">
                <v:textbox>
                  <w:txbxContent>
                    <w:p w14:paraId="4E1CF1F9" w14:textId="5714A843" w:rsidR="00AE7109" w:rsidRPr="00A25A56" w:rsidRDefault="00AE7109" w:rsidP="00AE7109">
                      <w:pPr>
                        <w:jc w:val="both"/>
                        <w:rPr>
                          <w:rFonts w:ascii="Candara" w:hAnsi="Candara"/>
                        </w:rPr>
                      </w:pPr>
                      <w:r w:rsidRPr="00A25A56">
                        <w:rPr>
                          <w:rFonts w:ascii="Candara" w:hAnsi="Candara"/>
                          <w:color w:val="000000"/>
                          <w:sz w:val="27"/>
                          <w:szCs w:val="27"/>
                        </w:rPr>
                        <w:t>Une fonctionnalité de recherche a été mise en place pour faciliter l'accès aux informations des gares. L'utilisateur peut saisir les premières lettres du nom d'une gare dans la barre de recherche. Ensuite, une liste de gares correspondantes apparaît, et en cliquant sur l'une d'elles, les informations détaillées de la gare sélectionnée s'affichent.</w:t>
                      </w:r>
                    </w:p>
                  </w:txbxContent>
                </v:textbox>
              </v:shape>
            </w:pict>
          </mc:Fallback>
        </mc:AlternateContent>
      </w:r>
      <w:r w:rsidRPr="00AE7109">
        <w:drawing>
          <wp:anchor distT="0" distB="0" distL="114300" distR="114300" simplePos="0" relativeHeight="251666432" behindDoc="0" locked="0" layoutInCell="1" allowOverlap="1" wp14:anchorId="32748521" wp14:editId="356D265C">
            <wp:simplePos x="0" y="0"/>
            <wp:positionH relativeFrom="column">
              <wp:posOffset>-214630</wp:posOffset>
            </wp:positionH>
            <wp:positionV relativeFrom="paragraph">
              <wp:posOffset>353023</wp:posOffset>
            </wp:positionV>
            <wp:extent cx="2441108" cy="2278800"/>
            <wp:effectExtent l="0" t="0" r="0" b="0"/>
            <wp:wrapSquare wrapText="bothSides"/>
            <wp:docPr id="21711324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13240" name="Image 1" descr="Une image contenant texte, capture d’écran, Police&#10;&#10;Le contenu généré par l’IA peut êtr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1108" cy="2278800"/>
                    </a:xfrm>
                    <a:prstGeom prst="rect">
                      <a:avLst/>
                    </a:prstGeom>
                  </pic:spPr>
                </pic:pic>
              </a:graphicData>
            </a:graphic>
            <wp14:sizeRelH relativeFrom="page">
              <wp14:pctWidth>0</wp14:pctWidth>
            </wp14:sizeRelH>
            <wp14:sizeRelV relativeFrom="page">
              <wp14:pctHeight>0</wp14:pctHeight>
            </wp14:sizeRelV>
          </wp:anchor>
        </w:drawing>
      </w:r>
    </w:p>
    <w:p w14:paraId="0ECADC91" w14:textId="10066EA9" w:rsidR="00AE7109" w:rsidRDefault="00AE7109" w:rsidP="00AE7109"/>
    <w:p w14:paraId="180302B2" w14:textId="2DE4BF0A" w:rsidR="00AE7109" w:rsidRDefault="00AE7109" w:rsidP="00AE7109"/>
    <w:p w14:paraId="6561DB9D" w14:textId="5D846DD5" w:rsidR="00AE7109" w:rsidRDefault="00AE7109" w:rsidP="00AE7109"/>
    <w:p w14:paraId="0DA913B0" w14:textId="19EC4361" w:rsidR="00AE7109" w:rsidRPr="00AE7109" w:rsidRDefault="00AE7109" w:rsidP="00AE7109"/>
    <w:p w14:paraId="1E063512" w14:textId="77777777" w:rsidR="00AE7109" w:rsidRDefault="00AE7109" w:rsidP="00A01D90">
      <w:pPr>
        <w:pStyle w:val="Titre4"/>
        <w:ind w:left="1440" w:firstLine="720"/>
      </w:pPr>
    </w:p>
    <w:p w14:paraId="43ABA693" w14:textId="77777777" w:rsidR="00AE7109" w:rsidRDefault="00AE7109" w:rsidP="00A01D90">
      <w:pPr>
        <w:pStyle w:val="Titre4"/>
        <w:ind w:left="1440" w:firstLine="720"/>
      </w:pPr>
    </w:p>
    <w:p w14:paraId="10C1E233" w14:textId="77777777" w:rsidR="00AE7109" w:rsidRPr="00AE7109" w:rsidRDefault="00AE7109" w:rsidP="00AE7109"/>
    <w:p w14:paraId="07B47C60" w14:textId="77777777" w:rsidR="00AE7109" w:rsidRDefault="00AE7109" w:rsidP="00A01D90">
      <w:pPr>
        <w:pStyle w:val="Titre4"/>
        <w:ind w:left="1440" w:firstLine="720"/>
      </w:pPr>
    </w:p>
    <w:p w14:paraId="0979592E" w14:textId="77777777" w:rsidR="00AE7109" w:rsidRPr="00AE7109" w:rsidRDefault="00AE7109" w:rsidP="00AE7109"/>
    <w:p w14:paraId="3BB07B5B" w14:textId="7B6266CB" w:rsidR="00AE7109" w:rsidRPr="00AE7109" w:rsidRDefault="00A01D90" w:rsidP="00F51AB0">
      <w:pPr>
        <w:pStyle w:val="Titre4"/>
        <w:ind w:left="1440" w:firstLine="720"/>
      </w:pPr>
      <w:r>
        <w:lastRenderedPageBreak/>
        <w:t>Par département</w:t>
      </w:r>
    </w:p>
    <w:p w14:paraId="47E2BC47" w14:textId="090E809F" w:rsidR="00AE7109" w:rsidRDefault="00F51AB0" w:rsidP="00F51AB0">
      <w:pPr>
        <w:pStyle w:val="Titre4"/>
      </w:pPr>
      <w:r w:rsidRPr="00F51AB0">
        <w:drawing>
          <wp:anchor distT="0" distB="0" distL="114300" distR="114300" simplePos="0" relativeHeight="251679744" behindDoc="0" locked="0" layoutInCell="1" allowOverlap="1" wp14:anchorId="1997C4DA" wp14:editId="41BA5693">
            <wp:simplePos x="0" y="0"/>
            <wp:positionH relativeFrom="column">
              <wp:posOffset>6496</wp:posOffset>
            </wp:positionH>
            <wp:positionV relativeFrom="paragraph">
              <wp:posOffset>343207</wp:posOffset>
            </wp:positionV>
            <wp:extent cx="5274310" cy="2162810"/>
            <wp:effectExtent l="0" t="0" r="0" b="0"/>
            <wp:wrapSquare wrapText="bothSides"/>
            <wp:docPr id="1153947363" name="Image 1" descr="Une image contenant text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7363" name="Image 1" descr="Une image contenant texte, capture d’écran, carte&#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162810"/>
                    </a:xfrm>
                    <a:prstGeom prst="rect">
                      <a:avLst/>
                    </a:prstGeom>
                  </pic:spPr>
                </pic:pic>
              </a:graphicData>
            </a:graphic>
            <wp14:sizeRelH relativeFrom="page">
              <wp14:pctWidth>0</wp14:pctWidth>
            </wp14:sizeRelH>
            <wp14:sizeRelV relativeFrom="page">
              <wp14:pctHeight>0</wp14:pctHeight>
            </wp14:sizeRelV>
          </wp:anchor>
        </w:drawing>
      </w:r>
    </w:p>
    <w:p w14:paraId="08A2C250" w14:textId="56F3538F" w:rsidR="00AE7109" w:rsidRDefault="00AE7109" w:rsidP="00A01D90">
      <w:pPr>
        <w:pStyle w:val="Titre4"/>
        <w:ind w:left="1440" w:firstLine="720"/>
      </w:pPr>
    </w:p>
    <w:p w14:paraId="4C072443" w14:textId="5503C600" w:rsidR="00AE7109" w:rsidRDefault="00F51AB0" w:rsidP="00A01D90">
      <w:pPr>
        <w:pStyle w:val="Titre4"/>
        <w:ind w:left="1440" w:firstLine="720"/>
      </w:pPr>
      <w:r>
        <w:rPr>
          <w:noProof/>
        </w:rPr>
        <mc:AlternateContent>
          <mc:Choice Requires="wps">
            <w:drawing>
              <wp:anchor distT="0" distB="0" distL="114300" distR="114300" simplePos="0" relativeHeight="251671552" behindDoc="0" locked="0" layoutInCell="1" allowOverlap="1" wp14:anchorId="68FA468E" wp14:editId="6DF9E426">
                <wp:simplePos x="0" y="0"/>
                <wp:positionH relativeFrom="column">
                  <wp:posOffset>5715</wp:posOffset>
                </wp:positionH>
                <wp:positionV relativeFrom="paragraph">
                  <wp:posOffset>171206</wp:posOffset>
                </wp:positionV>
                <wp:extent cx="5338445" cy="1613535"/>
                <wp:effectExtent l="0" t="0" r="0" b="0"/>
                <wp:wrapNone/>
                <wp:docPr id="1069458765" name="Zone de texte 2"/>
                <wp:cNvGraphicFramePr/>
                <a:graphic xmlns:a="http://schemas.openxmlformats.org/drawingml/2006/main">
                  <a:graphicData uri="http://schemas.microsoft.com/office/word/2010/wordprocessingShape">
                    <wps:wsp>
                      <wps:cNvSpPr txBox="1"/>
                      <wps:spPr>
                        <a:xfrm>
                          <a:off x="0" y="0"/>
                          <a:ext cx="5338445" cy="1613535"/>
                        </a:xfrm>
                        <a:prstGeom prst="rect">
                          <a:avLst/>
                        </a:prstGeom>
                        <a:solidFill>
                          <a:schemeClr val="lt1"/>
                        </a:solidFill>
                        <a:ln w="6350">
                          <a:noFill/>
                        </a:ln>
                      </wps:spPr>
                      <wps:txbx>
                        <w:txbxContent>
                          <w:p w14:paraId="3DAC6857" w14:textId="1F387972" w:rsidR="00AE7109" w:rsidRPr="00A25A56" w:rsidRDefault="00A25A56" w:rsidP="00A25A56">
                            <w:pPr>
                              <w:jc w:val="both"/>
                              <w:rPr>
                                <w:rFonts w:ascii="Candara" w:hAnsi="Candara"/>
                              </w:rPr>
                            </w:pPr>
                            <w:r w:rsidRPr="00A25A56">
                              <w:rPr>
                                <w:rFonts w:ascii="Candara" w:hAnsi="Candara"/>
                                <w:color w:val="000000"/>
                                <w:sz w:val="27"/>
                                <w:szCs w:val="27"/>
                              </w:rPr>
                              <w:t>Un système de recherche par département a été mis en place pour simplifier la recherche des gares. L'utilisateur peut sélectionner un département à partir d'une liste déroulante. Une fois le département choisi, une autre liste se met à jour pour afficher toutes les gares présentes dans ce département. Il suffit ensuite de sélectionner une gare pour obtenir ses informations détaillées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A468E" id="_x0000_s1031" type="#_x0000_t202" style="position:absolute;left:0;text-align:left;margin-left:.45pt;margin-top:13.5pt;width:420.35pt;height:12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" fillcolor="white [3201]" stroked="f" strokeweight=".5pt">
                <v:textbox>
                  <w:txbxContent>
                    <w:p w14:paraId="3DAC6857" w14:textId="1F387972" w:rsidR="00AE7109" w:rsidRPr="00A25A56" w:rsidRDefault="00A25A56" w:rsidP="00A25A56">
                      <w:pPr>
                        <w:jc w:val="both"/>
                        <w:rPr>
                          <w:rFonts w:ascii="Candara" w:hAnsi="Candara"/>
                        </w:rPr>
                      </w:pPr>
                      <w:r w:rsidRPr="00A25A56">
                        <w:rPr>
                          <w:rFonts w:ascii="Candara" w:hAnsi="Candara"/>
                          <w:color w:val="000000"/>
                          <w:sz w:val="27"/>
                          <w:szCs w:val="27"/>
                        </w:rPr>
                        <w:t>Un système de recherche par département a été mis en place pour simplifier la recherche des gares. L'utilisateur peut sélectionner un département à partir d'une liste déroulante. Une fois le département choisi, une autre liste se met à jour pour afficher toutes les gares présentes dans ce département. Il suffit ensuite de sélectionner une gare pour obtenir ses informations détaillées</w:t>
                      </w:r>
                    </w:p>
                  </w:txbxContent>
                </v:textbox>
              </v:shape>
            </w:pict>
          </mc:Fallback>
        </mc:AlternateContent>
      </w:r>
    </w:p>
    <w:p w14:paraId="2B96EC72" w14:textId="1CBFD270" w:rsidR="00AE7109" w:rsidRDefault="00AE7109" w:rsidP="00A01D90">
      <w:pPr>
        <w:pStyle w:val="Titre4"/>
        <w:ind w:left="1440" w:firstLine="720"/>
      </w:pPr>
    </w:p>
    <w:p w14:paraId="1C96B78B" w14:textId="75ACEA62" w:rsidR="00AE7109" w:rsidRDefault="00AE7109" w:rsidP="00A01D90">
      <w:pPr>
        <w:pStyle w:val="Titre4"/>
        <w:ind w:left="1440" w:firstLine="720"/>
      </w:pPr>
    </w:p>
    <w:p w14:paraId="32536B30" w14:textId="2DC40BC1" w:rsidR="00AE7109" w:rsidRDefault="00AE7109" w:rsidP="00A01D90">
      <w:pPr>
        <w:pStyle w:val="Titre4"/>
        <w:ind w:left="1440" w:firstLine="720"/>
      </w:pPr>
    </w:p>
    <w:p w14:paraId="64AF227B" w14:textId="23A45F82" w:rsidR="00AE7109" w:rsidRDefault="00AE7109" w:rsidP="00A25A56">
      <w:pPr>
        <w:pStyle w:val="Titre4"/>
      </w:pPr>
    </w:p>
    <w:p w14:paraId="545642FE" w14:textId="49869D2F" w:rsidR="00AE7109" w:rsidRDefault="00AE7109" w:rsidP="00A01D90">
      <w:pPr>
        <w:pStyle w:val="Titre4"/>
        <w:ind w:left="1440" w:firstLine="720"/>
      </w:pPr>
    </w:p>
    <w:p w14:paraId="4536B731" w14:textId="77777777" w:rsidR="00F51AB0" w:rsidRDefault="00F51AB0" w:rsidP="00A01D90">
      <w:pPr>
        <w:pStyle w:val="Titre4"/>
        <w:ind w:left="1440" w:firstLine="720"/>
      </w:pPr>
    </w:p>
    <w:p w14:paraId="38E2C974" w14:textId="77777777" w:rsidR="00F51AB0" w:rsidRDefault="00F51AB0" w:rsidP="00A01D90">
      <w:pPr>
        <w:pStyle w:val="Titre4"/>
        <w:ind w:left="1440" w:firstLine="720"/>
      </w:pPr>
    </w:p>
    <w:p w14:paraId="6EFAF7B6" w14:textId="77777777" w:rsidR="00F51AB0" w:rsidRDefault="00F51AB0" w:rsidP="00F51AB0"/>
    <w:p w14:paraId="26BC4197" w14:textId="77777777" w:rsidR="00F51AB0" w:rsidRDefault="00F51AB0" w:rsidP="00F51AB0"/>
    <w:p w14:paraId="1C181EEC" w14:textId="77777777" w:rsidR="00F51AB0" w:rsidRPr="00F51AB0" w:rsidRDefault="00F51AB0" w:rsidP="00F51AB0"/>
    <w:p w14:paraId="39AA8B11" w14:textId="5F1EBA6D" w:rsidR="00A01D90" w:rsidRDefault="00A01D90" w:rsidP="00A01D90">
      <w:pPr>
        <w:pStyle w:val="Titre4"/>
        <w:ind w:left="1440" w:firstLine="720"/>
      </w:pPr>
      <w:r>
        <w:t>Clique sur la carte</w:t>
      </w:r>
    </w:p>
    <w:p w14:paraId="7A10B0B8" w14:textId="342758F1" w:rsidR="00A25A56" w:rsidRDefault="00F51AB0" w:rsidP="00A25A56">
      <w:r>
        <w:rPr>
          <w:noProof/>
        </w:rPr>
        <mc:AlternateContent>
          <mc:Choice Requires="wps">
            <w:drawing>
              <wp:anchor distT="0" distB="0" distL="114300" distR="114300" simplePos="0" relativeHeight="251674624" behindDoc="0" locked="0" layoutInCell="1" allowOverlap="1" wp14:anchorId="6163F759" wp14:editId="14434CCD">
                <wp:simplePos x="0" y="0"/>
                <wp:positionH relativeFrom="column">
                  <wp:posOffset>73102</wp:posOffset>
                </wp:positionH>
                <wp:positionV relativeFrom="paragraph">
                  <wp:posOffset>123260</wp:posOffset>
                </wp:positionV>
                <wp:extent cx="5274310" cy="1385047"/>
                <wp:effectExtent l="0" t="0" r="0" b="0"/>
                <wp:wrapNone/>
                <wp:docPr id="735369778" name="Zone de texte 2"/>
                <wp:cNvGraphicFramePr/>
                <a:graphic xmlns:a="http://schemas.openxmlformats.org/drawingml/2006/main">
                  <a:graphicData uri="http://schemas.microsoft.com/office/word/2010/wordprocessingShape">
                    <wps:wsp>
                      <wps:cNvSpPr txBox="1"/>
                      <wps:spPr>
                        <a:xfrm>
                          <a:off x="0" y="0"/>
                          <a:ext cx="5274310" cy="1385047"/>
                        </a:xfrm>
                        <a:prstGeom prst="rect">
                          <a:avLst/>
                        </a:prstGeom>
                        <a:solidFill>
                          <a:schemeClr val="lt1"/>
                        </a:solidFill>
                        <a:ln w="6350">
                          <a:noFill/>
                        </a:ln>
                      </wps:spPr>
                      <wps:txbx>
                        <w:txbxContent>
                          <w:p w14:paraId="5AC2CD9D" w14:textId="77777777" w:rsidR="00A25A56" w:rsidRPr="00A25A56" w:rsidRDefault="00A25A56" w:rsidP="00A25A56">
                            <w:pPr>
                              <w:jc w:val="both"/>
                              <w:rPr>
                                <w:rFonts w:ascii="Candara" w:hAnsi="Candara"/>
                              </w:rPr>
                            </w:pPr>
                            <w:r w:rsidRPr="00A25A56">
                              <w:rPr>
                                <w:rFonts w:ascii="Candara" w:hAnsi="Candara"/>
                                <w:color w:val="000000"/>
                                <w:sz w:val="27"/>
                                <w:szCs w:val="27"/>
                              </w:rPr>
                              <w:t>Une autre méthode de recherche permet à l'utilisateur de localiser une gare en cliquant directement sur la carte. Un point bleu indique l'emplacement des gares. Lorsqu'un utilisateur clique sur un point, les informations détaillées de la gare correspondante s'affichent immédiatement.</w:t>
                            </w:r>
                          </w:p>
                          <w:p w14:paraId="3A1EAF59" w14:textId="77037595" w:rsidR="00A25A56" w:rsidRPr="00A25A56" w:rsidRDefault="00A25A56" w:rsidP="00A25A56">
                            <w:pPr>
                              <w:jc w:val="both"/>
                              <w:rPr>
                                <w:rFonts w:ascii="Candara" w:hAnsi="Candar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F759" id="_x0000_s1032" type="#_x0000_t202" style="position:absolute;margin-left:5.75pt;margin-top:9.7pt;width:415.3pt;height:109.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" fillcolor="white [3201]" stroked="f" strokeweight=".5pt">
                <v:textbox>
                  <w:txbxContent>
                    <w:p w14:paraId="5AC2CD9D" w14:textId="77777777" w:rsidR="00A25A56" w:rsidRPr="00A25A56" w:rsidRDefault="00A25A56" w:rsidP="00A25A56">
                      <w:pPr>
                        <w:jc w:val="both"/>
                        <w:rPr>
                          <w:rFonts w:ascii="Candara" w:hAnsi="Candara"/>
                        </w:rPr>
                      </w:pPr>
                      <w:r w:rsidRPr="00A25A56">
                        <w:rPr>
                          <w:rFonts w:ascii="Candara" w:hAnsi="Candara"/>
                          <w:color w:val="000000"/>
                          <w:sz w:val="27"/>
                          <w:szCs w:val="27"/>
                        </w:rPr>
                        <w:t>Une autre méthode de recherche permet à l'utilisateur de localiser une gare en cliquant directement sur la carte. Un point bleu indique l'emplacement des gares. Lorsqu'un utilisateur clique sur un point, les informations détaillées de la gare correspondante s'affichent immédiatement.</w:t>
                      </w:r>
                    </w:p>
                    <w:p w14:paraId="3A1EAF59" w14:textId="77037595" w:rsidR="00A25A56" w:rsidRPr="00A25A56" w:rsidRDefault="00A25A56" w:rsidP="00A25A56">
                      <w:pPr>
                        <w:jc w:val="both"/>
                        <w:rPr>
                          <w:rFonts w:ascii="Candara" w:hAnsi="Candara"/>
                        </w:rPr>
                      </w:pPr>
                    </w:p>
                  </w:txbxContent>
                </v:textbox>
              </v:shape>
            </w:pict>
          </mc:Fallback>
        </mc:AlternateContent>
      </w:r>
    </w:p>
    <w:p w14:paraId="78F5A61A" w14:textId="23608AF0" w:rsidR="00A25A56" w:rsidRDefault="00A25A56" w:rsidP="00A25A56"/>
    <w:p w14:paraId="1F0ACC32" w14:textId="126E1CA5" w:rsidR="00A25A56" w:rsidRPr="00A25A56" w:rsidRDefault="00A25A56" w:rsidP="00A25A56"/>
    <w:p w14:paraId="65E73A78" w14:textId="66F3DB0C" w:rsidR="00A01D90" w:rsidRDefault="00A01D90" w:rsidP="00A01D90"/>
    <w:p w14:paraId="075BE140" w14:textId="6F56E2DA" w:rsidR="00A25A56" w:rsidRDefault="00A25A56" w:rsidP="00A01D90"/>
    <w:p w14:paraId="3AD4CF62" w14:textId="77777777" w:rsidR="00A25A56" w:rsidRDefault="00A25A56" w:rsidP="00A01D90"/>
    <w:p w14:paraId="7A53B6D7" w14:textId="77777777" w:rsidR="00A15BCF" w:rsidRDefault="00A15BCF" w:rsidP="00A01D90"/>
    <w:p w14:paraId="2A510189" w14:textId="77777777" w:rsidR="00E86940" w:rsidRPr="00A01D90" w:rsidRDefault="00E86940" w:rsidP="00A01D90"/>
    <w:p w14:paraId="0B3D84A0" w14:textId="1492ABFB" w:rsidR="00B04E72" w:rsidRDefault="00B04E72" w:rsidP="00E005C1">
      <w:pPr>
        <w:pStyle w:val="Titre2"/>
      </w:pPr>
      <w:r>
        <w:lastRenderedPageBreak/>
        <w:tab/>
      </w:r>
      <w:bookmarkStart w:id="9" w:name="_Toc188569318"/>
      <w:r>
        <w:t>Parcours utilisateur</w:t>
      </w:r>
      <w:bookmarkEnd w:id="9"/>
    </w:p>
    <w:p w14:paraId="27CDAE02" w14:textId="4B074859" w:rsidR="00E86940" w:rsidRPr="009245F9" w:rsidRDefault="00E86940" w:rsidP="009245F9">
      <w:pPr>
        <w:jc w:val="both"/>
        <w:rPr>
          <w:rFonts w:ascii="Candara" w:hAnsi="Candara"/>
          <w:color w:val="000000" w:themeColor="text1"/>
          <w:sz w:val="27"/>
          <w:szCs w:val="27"/>
        </w:rPr>
      </w:pPr>
      <w:r w:rsidRPr="009245F9">
        <w:rPr>
          <w:rFonts w:ascii="Candara" w:hAnsi="Candara"/>
          <w:color w:val="000000" w:themeColor="text1"/>
          <w:sz w:val="27"/>
          <w:szCs w:val="27"/>
        </w:rPr>
        <w:t xml:space="preserve">L’application est </w:t>
      </w:r>
      <w:r w:rsidR="008728A5" w:rsidRPr="009245F9">
        <w:rPr>
          <w:rFonts w:ascii="Candara" w:hAnsi="Candara"/>
          <w:color w:val="000000" w:themeColor="text1"/>
          <w:sz w:val="27"/>
          <w:szCs w:val="27"/>
        </w:rPr>
        <w:t>conçue</w:t>
      </w:r>
      <w:r w:rsidRPr="009245F9">
        <w:rPr>
          <w:rFonts w:ascii="Candara" w:hAnsi="Candara"/>
          <w:color w:val="000000" w:themeColor="text1"/>
          <w:sz w:val="27"/>
          <w:szCs w:val="27"/>
        </w:rPr>
        <w:t xml:space="preserve"> pour être fluide et </w:t>
      </w:r>
      <w:r w:rsidR="00712D98" w:rsidRPr="009245F9">
        <w:rPr>
          <w:rFonts w:ascii="Candara" w:hAnsi="Candara"/>
          <w:color w:val="000000" w:themeColor="text1"/>
          <w:sz w:val="27"/>
          <w:szCs w:val="27"/>
        </w:rPr>
        <w:t>intuitive</w:t>
      </w:r>
      <w:r w:rsidRPr="009245F9">
        <w:rPr>
          <w:rFonts w:ascii="Candara" w:hAnsi="Candara"/>
          <w:color w:val="000000" w:themeColor="text1"/>
          <w:sz w:val="27"/>
          <w:szCs w:val="27"/>
        </w:rPr>
        <w:t xml:space="preserve"> pour </w:t>
      </w:r>
      <w:r w:rsidR="00712D98" w:rsidRPr="009245F9">
        <w:rPr>
          <w:rFonts w:ascii="Candara" w:hAnsi="Candara"/>
          <w:color w:val="000000" w:themeColor="text1"/>
          <w:sz w:val="27"/>
          <w:szCs w:val="27"/>
        </w:rPr>
        <w:t>accéder</w:t>
      </w:r>
      <w:r w:rsidRPr="009245F9">
        <w:rPr>
          <w:rFonts w:ascii="Candara" w:hAnsi="Candara"/>
          <w:color w:val="000000" w:themeColor="text1"/>
          <w:sz w:val="27"/>
          <w:szCs w:val="27"/>
        </w:rPr>
        <w:t xml:space="preserve"> rapidement aux données demandées.</w:t>
      </w:r>
    </w:p>
    <w:p w14:paraId="41750575" w14:textId="2422CB12" w:rsidR="00E86940" w:rsidRDefault="008728A5" w:rsidP="00E86940">
      <w:pPr>
        <w:pStyle w:val="Paragraphedeliste"/>
        <w:numPr>
          <w:ilvl w:val="0"/>
          <w:numId w:val="19"/>
        </w:numPr>
      </w:pPr>
      <w:r>
        <w:rPr>
          <w:noProof/>
        </w:rPr>
        <mc:AlternateContent>
          <mc:Choice Requires="wps">
            <w:drawing>
              <wp:anchor distT="0" distB="0" distL="114300" distR="114300" simplePos="0" relativeHeight="251678720" behindDoc="0" locked="0" layoutInCell="1" allowOverlap="1" wp14:anchorId="65D535DF" wp14:editId="1DC03E01">
                <wp:simplePos x="0" y="0"/>
                <wp:positionH relativeFrom="column">
                  <wp:posOffset>2260014</wp:posOffset>
                </wp:positionH>
                <wp:positionV relativeFrom="paragraph">
                  <wp:posOffset>2387942</wp:posOffset>
                </wp:positionV>
                <wp:extent cx="1033487" cy="240518"/>
                <wp:effectExtent l="12700" t="12700" r="8255" b="13970"/>
                <wp:wrapNone/>
                <wp:docPr id="34626210" name="Rectangle 4"/>
                <wp:cNvGraphicFramePr/>
                <a:graphic xmlns:a="http://schemas.openxmlformats.org/drawingml/2006/main">
                  <a:graphicData uri="http://schemas.microsoft.com/office/word/2010/wordprocessingShape">
                    <wps:wsp>
                      <wps:cNvSpPr/>
                      <wps:spPr>
                        <a:xfrm>
                          <a:off x="0" y="0"/>
                          <a:ext cx="1033487" cy="240518"/>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C136D" id="Rectangle 4" o:spid="_x0000_s1026" style="position:absolute;margin-left:177.95pt;margin-top:188.05pt;width:81.4pt;height:18.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" filled="f" strokecolor="#1ab39f [3209]" strokeweight="2pt"/>
            </w:pict>
          </mc:Fallback>
        </mc:AlternateContent>
      </w:r>
      <w:r>
        <w:rPr>
          <w:noProof/>
        </w:rPr>
        <mc:AlternateContent>
          <mc:Choice Requires="wps">
            <w:drawing>
              <wp:anchor distT="0" distB="0" distL="114300" distR="114300" simplePos="0" relativeHeight="251676672" behindDoc="0" locked="0" layoutInCell="1" allowOverlap="1" wp14:anchorId="63A1A49D" wp14:editId="578B8595">
                <wp:simplePos x="0" y="0"/>
                <wp:positionH relativeFrom="column">
                  <wp:posOffset>1761978</wp:posOffset>
                </wp:positionH>
                <wp:positionV relativeFrom="paragraph">
                  <wp:posOffset>391697</wp:posOffset>
                </wp:positionV>
                <wp:extent cx="1533379" cy="168813"/>
                <wp:effectExtent l="12700" t="12700" r="16510" b="9525"/>
                <wp:wrapNone/>
                <wp:docPr id="1965274843" name="Rectangle 4"/>
                <wp:cNvGraphicFramePr/>
                <a:graphic xmlns:a="http://schemas.openxmlformats.org/drawingml/2006/main">
                  <a:graphicData uri="http://schemas.microsoft.com/office/word/2010/wordprocessingShape">
                    <wps:wsp>
                      <wps:cNvSpPr/>
                      <wps:spPr>
                        <a:xfrm>
                          <a:off x="0" y="0"/>
                          <a:ext cx="1533379" cy="168813"/>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5E36C" id="Rectangle 4" o:spid="_x0000_s1026" style="position:absolute;margin-left:138.75pt;margin-top:30.85pt;width:120.75pt;height:13.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" filled="f" strokecolor="#1ab39f [3209]" strokeweight="2pt"/>
            </w:pict>
          </mc:Fallback>
        </mc:AlternateContent>
      </w:r>
      <w:r w:rsidRPr="008728A5">
        <w:drawing>
          <wp:anchor distT="0" distB="0" distL="114300" distR="114300" simplePos="0" relativeHeight="251675648" behindDoc="0" locked="0" layoutInCell="1" allowOverlap="1" wp14:anchorId="2106C5D2" wp14:editId="247C2657">
            <wp:simplePos x="0" y="0"/>
            <wp:positionH relativeFrom="column">
              <wp:posOffset>134471</wp:posOffset>
            </wp:positionH>
            <wp:positionV relativeFrom="paragraph">
              <wp:posOffset>324971</wp:posOffset>
            </wp:positionV>
            <wp:extent cx="5274310" cy="3007360"/>
            <wp:effectExtent l="0" t="0" r="0" b="2540"/>
            <wp:wrapSquare wrapText="bothSides"/>
            <wp:docPr id="1667454779" name="Image 1" descr="Une image contenant capture d’écran, texte, véhicule, Ferrovi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4779" name="Image 1" descr="Une image contenant capture d’écran, texte, véhicule, Ferroviaire&#10;&#10;Le contenu généré par l’IA peut êtr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007360"/>
                    </a:xfrm>
                    <a:prstGeom prst="rect">
                      <a:avLst/>
                    </a:prstGeom>
                  </pic:spPr>
                </pic:pic>
              </a:graphicData>
            </a:graphic>
            <wp14:sizeRelH relativeFrom="page">
              <wp14:pctWidth>0</wp14:pctWidth>
            </wp14:sizeRelH>
            <wp14:sizeRelV relativeFrom="page">
              <wp14:pctHeight>0</wp14:pctHeight>
            </wp14:sizeRelV>
          </wp:anchor>
        </w:drawing>
      </w:r>
      <w:r w:rsidR="00E86940">
        <w:t>Accueil</w:t>
      </w:r>
    </w:p>
    <w:p w14:paraId="1D52D825" w14:textId="3E819525" w:rsidR="008728A5" w:rsidRDefault="008728A5" w:rsidP="008728A5">
      <w:pPr>
        <w:pStyle w:val="Paragraphedeliste"/>
      </w:pPr>
    </w:p>
    <w:p w14:paraId="64A82110" w14:textId="77777777" w:rsidR="008728A5" w:rsidRPr="00712D98" w:rsidRDefault="008728A5" w:rsidP="00712D98">
      <w:pPr>
        <w:pStyle w:val="Paragraphedeliste"/>
        <w:jc w:val="both"/>
        <w:rPr>
          <w:rFonts w:ascii="Candara" w:hAnsi="Candara"/>
          <w:color w:val="000000" w:themeColor="text1"/>
          <w:sz w:val="27"/>
          <w:szCs w:val="27"/>
        </w:rPr>
      </w:pPr>
    </w:p>
    <w:p w14:paraId="09E307FC" w14:textId="5A957FD5" w:rsidR="008728A5" w:rsidRPr="00712D98" w:rsidRDefault="008728A5" w:rsidP="00712D98">
      <w:pPr>
        <w:pStyle w:val="Paragraphedeliste"/>
        <w:jc w:val="both"/>
        <w:rPr>
          <w:rFonts w:ascii="Candara" w:hAnsi="Candara"/>
          <w:color w:val="000000" w:themeColor="text1"/>
          <w:sz w:val="27"/>
          <w:szCs w:val="27"/>
        </w:rPr>
      </w:pPr>
      <w:r w:rsidRPr="00712D98">
        <w:rPr>
          <w:rFonts w:ascii="Candara" w:hAnsi="Candara"/>
          <w:color w:val="000000" w:themeColor="text1"/>
          <w:sz w:val="27"/>
          <w:szCs w:val="27"/>
        </w:rPr>
        <w:t>Le point d’entré se fait par la page d’accueil, cette page contient plusieurs liens :</w:t>
      </w:r>
    </w:p>
    <w:p w14:paraId="61C57AF7" w14:textId="5541E8EB" w:rsidR="008728A5" w:rsidRPr="00712D98" w:rsidRDefault="008728A5" w:rsidP="00712D98">
      <w:pPr>
        <w:pStyle w:val="Paragraphedeliste"/>
        <w:jc w:val="both"/>
        <w:rPr>
          <w:rFonts w:ascii="Candara" w:hAnsi="Candara"/>
          <w:color w:val="000000" w:themeColor="text1"/>
          <w:sz w:val="27"/>
          <w:szCs w:val="27"/>
        </w:rPr>
      </w:pPr>
      <w:r w:rsidRPr="00712D98">
        <w:rPr>
          <w:rFonts w:ascii="Candara" w:hAnsi="Candara"/>
          <w:color w:val="000000" w:themeColor="text1"/>
          <w:sz w:val="27"/>
          <w:szCs w:val="27"/>
        </w:rPr>
        <w:tab/>
      </w:r>
      <w:r w:rsidRPr="00712D98">
        <w:rPr>
          <w:rFonts w:ascii="Candara" w:hAnsi="Candara"/>
          <w:b/>
          <w:bCs/>
          <w:color w:val="000000" w:themeColor="text1"/>
          <w:sz w:val="27"/>
          <w:szCs w:val="27"/>
        </w:rPr>
        <w:t>Accueil</w:t>
      </w:r>
      <w:r w:rsidRPr="00712D98">
        <w:rPr>
          <w:rFonts w:ascii="Candara" w:hAnsi="Candara"/>
          <w:color w:val="000000" w:themeColor="text1"/>
          <w:sz w:val="27"/>
          <w:szCs w:val="27"/>
        </w:rPr>
        <w:t> : redirection vers la page d’accueil</w:t>
      </w:r>
    </w:p>
    <w:p w14:paraId="13B40217" w14:textId="607D8F52" w:rsidR="008728A5" w:rsidRPr="00712D98" w:rsidRDefault="008728A5" w:rsidP="00712D98">
      <w:pPr>
        <w:pStyle w:val="Paragraphedeliste"/>
        <w:jc w:val="both"/>
        <w:rPr>
          <w:rFonts w:ascii="Candara" w:hAnsi="Candara"/>
          <w:color w:val="000000" w:themeColor="text1"/>
          <w:sz w:val="27"/>
          <w:szCs w:val="27"/>
          <w:lang w:val="en-US"/>
        </w:rPr>
      </w:pPr>
      <w:r w:rsidRPr="00712D98">
        <w:rPr>
          <w:rFonts w:ascii="Candara" w:hAnsi="Candara"/>
          <w:color w:val="000000" w:themeColor="text1"/>
          <w:sz w:val="27"/>
          <w:szCs w:val="27"/>
        </w:rPr>
        <w:tab/>
      </w:r>
      <w:r w:rsidRPr="00712D98">
        <w:rPr>
          <w:rFonts w:ascii="Candara" w:hAnsi="Candara"/>
          <w:b/>
          <w:bCs/>
          <w:color w:val="000000" w:themeColor="text1"/>
          <w:sz w:val="27"/>
          <w:szCs w:val="27"/>
          <w:lang w:val="en-US"/>
        </w:rPr>
        <w:t>Gare, service, E-ticket et about</w:t>
      </w:r>
      <w:r w:rsidRPr="00712D98">
        <w:rPr>
          <w:rFonts w:ascii="Candara" w:hAnsi="Candara"/>
          <w:color w:val="000000" w:themeColor="text1"/>
          <w:sz w:val="27"/>
          <w:szCs w:val="27"/>
          <w:lang w:val="en-US"/>
        </w:rPr>
        <w:t>: inactifs</w:t>
      </w:r>
    </w:p>
    <w:p w14:paraId="6102CD0D" w14:textId="6840ABCD" w:rsidR="008728A5" w:rsidRPr="00712D98" w:rsidRDefault="008728A5" w:rsidP="00712D98">
      <w:pPr>
        <w:pStyle w:val="Paragraphedeliste"/>
        <w:jc w:val="both"/>
        <w:rPr>
          <w:rFonts w:ascii="Candara" w:hAnsi="Candara"/>
          <w:color w:val="000000" w:themeColor="text1"/>
          <w:sz w:val="27"/>
          <w:szCs w:val="27"/>
        </w:rPr>
      </w:pPr>
      <w:r w:rsidRPr="00712D98">
        <w:rPr>
          <w:rFonts w:ascii="Candara" w:hAnsi="Candara"/>
          <w:color w:val="000000" w:themeColor="text1"/>
          <w:sz w:val="27"/>
          <w:szCs w:val="27"/>
          <w:lang w:val="en-US"/>
        </w:rPr>
        <w:tab/>
      </w:r>
      <w:r w:rsidRPr="00712D98">
        <w:rPr>
          <w:rFonts w:ascii="Candara" w:hAnsi="Candara"/>
          <w:b/>
          <w:bCs/>
          <w:color w:val="000000" w:themeColor="text1"/>
          <w:sz w:val="27"/>
          <w:szCs w:val="27"/>
        </w:rPr>
        <w:t>Explorer la carte</w:t>
      </w:r>
      <w:r w:rsidRPr="00712D98">
        <w:rPr>
          <w:rFonts w:ascii="Candara" w:hAnsi="Candara"/>
          <w:color w:val="000000" w:themeColor="text1"/>
          <w:sz w:val="27"/>
          <w:szCs w:val="27"/>
        </w:rPr>
        <w:t xml:space="preserve"> : redirection vers la carte interactive</w:t>
      </w:r>
    </w:p>
    <w:p w14:paraId="112DE0BA" w14:textId="77777777" w:rsidR="008728A5" w:rsidRDefault="008728A5" w:rsidP="008728A5">
      <w:pPr>
        <w:pStyle w:val="Paragraphedeliste"/>
      </w:pPr>
    </w:p>
    <w:p w14:paraId="62F2240D" w14:textId="77777777" w:rsidR="008728A5" w:rsidRDefault="008728A5" w:rsidP="008728A5">
      <w:pPr>
        <w:pStyle w:val="Paragraphedeliste"/>
      </w:pPr>
    </w:p>
    <w:p w14:paraId="75DDFF0E" w14:textId="77777777" w:rsidR="008728A5" w:rsidRDefault="008728A5" w:rsidP="008728A5">
      <w:pPr>
        <w:pStyle w:val="Paragraphedeliste"/>
      </w:pPr>
    </w:p>
    <w:p w14:paraId="5CE04B64" w14:textId="77777777" w:rsidR="008728A5" w:rsidRDefault="008728A5" w:rsidP="008728A5">
      <w:pPr>
        <w:pStyle w:val="Paragraphedeliste"/>
      </w:pPr>
    </w:p>
    <w:p w14:paraId="0EDDFF41" w14:textId="77777777" w:rsidR="008728A5" w:rsidRDefault="008728A5" w:rsidP="008728A5">
      <w:pPr>
        <w:pStyle w:val="Paragraphedeliste"/>
      </w:pPr>
    </w:p>
    <w:p w14:paraId="1865755A" w14:textId="77777777" w:rsidR="008728A5" w:rsidRDefault="008728A5" w:rsidP="008728A5">
      <w:pPr>
        <w:pStyle w:val="Paragraphedeliste"/>
      </w:pPr>
    </w:p>
    <w:p w14:paraId="31113309" w14:textId="77777777" w:rsidR="008728A5" w:rsidRDefault="008728A5" w:rsidP="008728A5">
      <w:pPr>
        <w:pStyle w:val="Paragraphedeliste"/>
      </w:pPr>
    </w:p>
    <w:p w14:paraId="50D6D723" w14:textId="77777777" w:rsidR="008728A5" w:rsidRDefault="008728A5" w:rsidP="008728A5">
      <w:pPr>
        <w:pStyle w:val="Paragraphedeliste"/>
      </w:pPr>
    </w:p>
    <w:p w14:paraId="1F0A9C1F" w14:textId="77777777" w:rsidR="008728A5" w:rsidRDefault="008728A5" w:rsidP="008728A5">
      <w:pPr>
        <w:pStyle w:val="Paragraphedeliste"/>
      </w:pPr>
    </w:p>
    <w:p w14:paraId="1F3133DD" w14:textId="77777777" w:rsidR="008728A5" w:rsidRDefault="008728A5" w:rsidP="008728A5">
      <w:pPr>
        <w:pStyle w:val="Paragraphedeliste"/>
      </w:pPr>
    </w:p>
    <w:p w14:paraId="291C5479" w14:textId="77777777" w:rsidR="008728A5" w:rsidRDefault="008728A5" w:rsidP="008728A5">
      <w:pPr>
        <w:pStyle w:val="Paragraphedeliste"/>
      </w:pPr>
    </w:p>
    <w:p w14:paraId="6A7AD797" w14:textId="77777777" w:rsidR="008728A5" w:rsidRDefault="008728A5" w:rsidP="008728A5">
      <w:pPr>
        <w:pStyle w:val="Paragraphedeliste"/>
      </w:pPr>
    </w:p>
    <w:p w14:paraId="74CF6039" w14:textId="77777777" w:rsidR="008728A5" w:rsidRDefault="008728A5" w:rsidP="008728A5">
      <w:pPr>
        <w:pStyle w:val="Paragraphedeliste"/>
      </w:pPr>
    </w:p>
    <w:p w14:paraId="12B31B1B" w14:textId="77777777" w:rsidR="008728A5" w:rsidRDefault="008728A5" w:rsidP="008728A5">
      <w:pPr>
        <w:pStyle w:val="Paragraphedeliste"/>
      </w:pPr>
    </w:p>
    <w:p w14:paraId="59E4BCCC" w14:textId="77777777" w:rsidR="008728A5" w:rsidRPr="008728A5" w:rsidRDefault="008728A5" w:rsidP="008728A5">
      <w:pPr>
        <w:pStyle w:val="Paragraphedeliste"/>
      </w:pPr>
    </w:p>
    <w:p w14:paraId="7BF9EE65" w14:textId="77777777" w:rsidR="008728A5" w:rsidRPr="008728A5" w:rsidRDefault="008728A5" w:rsidP="008728A5">
      <w:pPr>
        <w:pStyle w:val="Paragraphedeliste"/>
      </w:pPr>
    </w:p>
    <w:p w14:paraId="3080B439" w14:textId="44659690" w:rsidR="00E86940" w:rsidRDefault="00E86940" w:rsidP="00E86940">
      <w:pPr>
        <w:pStyle w:val="Paragraphedeliste"/>
        <w:numPr>
          <w:ilvl w:val="0"/>
          <w:numId w:val="19"/>
        </w:numPr>
      </w:pPr>
      <w:r>
        <w:t>Carte interactive</w:t>
      </w:r>
    </w:p>
    <w:p w14:paraId="228D5ED7" w14:textId="03957FC8" w:rsidR="008728A5" w:rsidRDefault="00712D98" w:rsidP="00712D98">
      <w:pPr>
        <w:pStyle w:val="Paragraphedeliste"/>
        <w:jc w:val="both"/>
        <w:rPr>
          <w:rFonts w:ascii="Candara" w:hAnsi="Candara"/>
          <w:color w:val="000000"/>
          <w:sz w:val="27"/>
          <w:szCs w:val="27"/>
        </w:rPr>
      </w:pPr>
      <w:r w:rsidRPr="00712D98">
        <w:rPr>
          <w:rFonts w:ascii="Candara" w:hAnsi="Candara"/>
          <w:color w:val="000000"/>
          <w:sz w:val="27"/>
          <w:szCs w:val="27"/>
        </w:rPr>
        <w:t>Une fois le bouton « Explorer la carte » cliqué, l'utilisateur est</w:t>
      </w:r>
      <w:r>
        <w:rPr>
          <w:rFonts w:ascii="Candara" w:hAnsi="Candara"/>
          <w:color w:val="000000"/>
          <w:sz w:val="27"/>
          <w:szCs w:val="27"/>
        </w:rPr>
        <w:t xml:space="preserve"> </w:t>
      </w:r>
      <w:r w:rsidRPr="00712D98">
        <w:rPr>
          <w:rFonts w:ascii="Candara" w:hAnsi="Candara"/>
          <w:color w:val="000000"/>
          <w:sz w:val="27"/>
          <w:szCs w:val="27"/>
        </w:rPr>
        <w:t>redirigé vers la page dédiée à la carte interactive. Sur cette page, l'utilisateur peut visualiser une carte géographique avec les différentes gares représentées par des points. Il peut alors interagir avec la carte, zoomer sur des zones spécifiques et sélectionner des gares pour consulter leurs informations détaillées</w:t>
      </w:r>
    </w:p>
    <w:p w14:paraId="39C1D3CB" w14:textId="77777777" w:rsidR="009245F9" w:rsidRPr="00712D98" w:rsidRDefault="009245F9" w:rsidP="00712D98">
      <w:pPr>
        <w:pStyle w:val="Paragraphedeliste"/>
        <w:jc w:val="both"/>
        <w:rPr>
          <w:rFonts w:ascii="Candara" w:hAnsi="Candara"/>
        </w:rPr>
      </w:pPr>
    </w:p>
    <w:p w14:paraId="64D854DA" w14:textId="05EAE03E" w:rsidR="008728A5" w:rsidRDefault="008728A5" w:rsidP="008728A5">
      <w:pPr>
        <w:pStyle w:val="Paragraphedeliste"/>
      </w:pPr>
      <w:r w:rsidRPr="008728A5">
        <w:drawing>
          <wp:inline distT="0" distB="0" distL="0" distR="0" wp14:anchorId="1EA970BC" wp14:editId="390D51B1">
            <wp:extent cx="5274310" cy="3007360"/>
            <wp:effectExtent l="0" t="0" r="0" b="2540"/>
            <wp:docPr id="1131745519" name="Image 1" descr="Une image contenant text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45519" name="Image 1" descr="Une image contenant texte, capture d’écran, carte&#10;&#10;Le contenu généré par l’IA peut être incorrect."/>
                    <pic:cNvPicPr/>
                  </pic:nvPicPr>
                  <pic:blipFill>
                    <a:blip r:embed="rId15"/>
                    <a:stretch>
                      <a:fillRect/>
                    </a:stretch>
                  </pic:blipFill>
                  <pic:spPr>
                    <a:xfrm>
                      <a:off x="0" y="0"/>
                      <a:ext cx="5274310" cy="3007360"/>
                    </a:xfrm>
                    <a:prstGeom prst="rect">
                      <a:avLst/>
                    </a:prstGeom>
                  </pic:spPr>
                </pic:pic>
              </a:graphicData>
            </a:graphic>
          </wp:inline>
        </w:drawing>
      </w:r>
    </w:p>
    <w:p w14:paraId="58D5734D" w14:textId="77777777" w:rsidR="00712D98" w:rsidRDefault="00712D98" w:rsidP="00712D98">
      <w:pPr>
        <w:pStyle w:val="Paragraphedeliste"/>
        <w:ind w:left="1440"/>
      </w:pPr>
    </w:p>
    <w:p w14:paraId="712229A6" w14:textId="2D2E2118" w:rsidR="004B6D16" w:rsidRDefault="00E86940" w:rsidP="004B6D16">
      <w:pPr>
        <w:pStyle w:val="Paragraphedeliste"/>
        <w:numPr>
          <w:ilvl w:val="1"/>
          <w:numId w:val="19"/>
        </w:numPr>
      </w:pPr>
      <w:r>
        <w:t>Rechercher une gare</w:t>
      </w:r>
    </w:p>
    <w:p w14:paraId="05BC8839" w14:textId="060BEFE0" w:rsidR="004B6D16" w:rsidRDefault="004B6D16" w:rsidP="004B6D16">
      <w:pPr>
        <w:pStyle w:val="Paragraphedeliste"/>
        <w:ind w:left="1440"/>
      </w:pPr>
      <w:r>
        <w:t>Pour rechercher une gare plusieurs mode sont disponible :</w:t>
      </w:r>
    </w:p>
    <w:p w14:paraId="39DA2CE0" w14:textId="471A6530" w:rsidR="004B6D16" w:rsidRDefault="00E86940" w:rsidP="004B6D16">
      <w:pPr>
        <w:pStyle w:val="Paragraphedeliste"/>
        <w:numPr>
          <w:ilvl w:val="2"/>
          <w:numId w:val="19"/>
        </w:numPr>
      </w:pPr>
      <w:r>
        <w:t>Par nom</w:t>
      </w:r>
    </w:p>
    <w:p w14:paraId="6DB6CB21" w14:textId="4BC17AF8" w:rsidR="00E86940" w:rsidRDefault="00E86940" w:rsidP="00E86940">
      <w:pPr>
        <w:pStyle w:val="Paragraphedeliste"/>
        <w:numPr>
          <w:ilvl w:val="2"/>
          <w:numId w:val="19"/>
        </w:numPr>
      </w:pPr>
      <w:r>
        <w:t>Par département</w:t>
      </w:r>
    </w:p>
    <w:p w14:paraId="3EAC32D0" w14:textId="2876BE0F" w:rsidR="00E86940" w:rsidRDefault="00E86940" w:rsidP="00E86940">
      <w:pPr>
        <w:pStyle w:val="Paragraphedeliste"/>
        <w:numPr>
          <w:ilvl w:val="2"/>
          <w:numId w:val="19"/>
        </w:numPr>
      </w:pPr>
      <w:r>
        <w:t>Par clique</w:t>
      </w:r>
    </w:p>
    <w:p w14:paraId="5B39D681" w14:textId="77777777" w:rsidR="001E0828" w:rsidRDefault="001E0828" w:rsidP="001E0828"/>
    <w:p w14:paraId="404B642D" w14:textId="77777777" w:rsidR="001E0828" w:rsidRDefault="001E0828" w:rsidP="001E0828"/>
    <w:p w14:paraId="1771E57A" w14:textId="77777777" w:rsidR="001E0828" w:rsidRDefault="001E0828" w:rsidP="001E0828"/>
    <w:p w14:paraId="68E177A2" w14:textId="77777777" w:rsidR="001E0828" w:rsidRDefault="001E0828" w:rsidP="001E0828"/>
    <w:p w14:paraId="128A385D" w14:textId="77777777" w:rsidR="001E0828" w:rsidRDefault="001E0828" w:rsidP="001E0828"/>
    <w:p w14:paraId="48F6B4F8" w14:textId="77777777" w:rsidR="001E0828" w:rsidRDefault="001E0828" w:rsidP="001E0828"/>
    <w:p w14:paraId="22E35C4C" w14:textId="77777777" w:rsidR="001E0828" w:rsidRDefault="001E0828" w:rsidP="001E0828"/>
    <w:p w14:paraId="6DB1A63C" w14:textId="77777777" w:rsidR="001E0828" w:rsidRDefault="001E0828" w:rsidP="001E0828"/>
    <w:p w14:paraId="547773D2" w14:textId="77777777" w:rsidR="001E0828" w:rsidRDefault="001E0828" w:rsidP="001E0828"/>
    <w:p w14:paraId="13E0B44E" w14:textId="6E20258A" w:rsidR="00E86940" w:rsidRDefault="00E86940" w:rsidP="00E86940">
      <w:pPr>
        <w:pStyle w:val="Paragraphedeliste"/>
        <w:numPr>
          <w:ilvl w:val="1"/>
          <w:numId w:val="19"/>
        </w:numPr>
      </w:pPr>
      <w:r>
        <w:t>Afficher les informations</w:t>
      </w:r>
    </w:p>
    <w:p w14:paraId="2193855B" w14:textId="37352EE6" w:rsidR="00E86940" w:rsidRDefault="00E86940" w:rsidP="00E86940">
      <w:pPr>
        <w:pStyle w:val="Paragraphedeliste"/>
        <w:numPr>
          <w:ilvl w:val="1"/>
          <w:numId w:val="19"/>
        </w:numPr>
      </w:pPr>
      <w:r>
        <w:t>Afficher les horaires</w:t>
      </w:r>
    </w:p>
    <w:p w14:paraId="6FB8D779" w14:textId="7B658D58" w:rsidR="00E86940" w:rsidRDefault="00E86940" w:rsidP="00E86940">
      <w:pPr>
        <w:pStyle w:val="Paragraphedeliste"/>
        <w:numPr>
          <w:ilvl w:val="1"/>
          <w:numId w:val="19"/>
        </w:numPr>
      </w:pPr>
      <w:r>
        <w:t>Afficher les accessibilités</w:t>
      </w:r>
    </w:p>
    <w:p w14:paraId="65B6ACB7" w14:textId="2E1A8836" w:rsidR="00E86940" w:rsidRDefault="00E86940" w:rsidP="00E86940">
      <w:pPr>
        <w:pStyle w:val="Paragraphedeliste"/>
        <w:numPr>
          <w:ilvl w:val="1"/>
          <w:numId w:val="19"/>
        </w:numPr>
      </w:pPr>
      <w:r>
        <w:t>Afficher les satisfactions</w:t>
      </w:r>
    </w:p>
    <w:p w14:paraId="496DB2CD" w14:textId="77777777" w:rsidR="00E86940" w:rsidRPr="00E86940" w:rsidRDefault="00E86940" w:rsidP="00E86940"/>
    <w:p w14:paraId="77FF6036" w14:textId="49FBC01D" w:rsidR="00B04E72" w:rsidRDefault="00B04E72" w:rsidP="00E005C1">
      <w:pPr>
        <w:pStyle w:val="Titre2"/>
      </w:pPr>
      <w:r>
        <w:tab/>
      </w:r>
      <w:bookmarkStart w:id="10" w:name="_Toc188569319"/>
      <w:r>
        <w:t>Données</w:t>
      </w:r>
      <w:bookmarkEnd w:id="10"/>
    </w:p>
    <w:p w14:paraId="33ED7EFE" w14:textId="18D38ACD" w:rsidR="00B04E72" w:rsidRDefault="00B04E72" w:rsidP="00E005C1">
      <w:pPr>
        <w:pStyle w:val="Titre2"/>
      </w:pPr>
      <w:r>
        <w:tab/>
      </w:r>
      <w:bookmarkStart w:id="11" w:name="_Toc188569320"/>
      <w:r>
        <w:t>Structure du projet</w:t>
      </w:r>
      <w:bookmarkEnd w:id="11"/>
    </w:p>
    <w:p w14:paraId="0E834EBE" w14:textId="1EEAEFD0" w:rsidR="00B04E72" w:rsidRDefault="00B04E72" w:rsidP="00E005C1">
      <w:pPr>
        <w:pStyle w:val="Titre2"/>
      </w:pPr>
      <w:r>
        <w:tab/>
      </w:r>
      <w:bookmarkStart w:id="12" w:name="_Toc188569321"/>
      <w:r>
        <w:t>Perspectives D’évolution</w:t>
      </w:r>
      <w:bookmarkEnd w:id="12"/>
    </w:p>
    <w:p w14:paraId="1D7C17FA" w14:textId="3AF9DEF3" w:rsidR="00B04E72" w:rsidRDefault="00B04E72" w:rsidP="00E005C1">
      <w:pPr>
        <w:pStyle w:val="Titre1"/>
      </w:pPr>
      <w:bookmarkStart w:id="13" w:name="_Toc188569322"/>
      <w:r>
        <w:t>Difficultés rencontrées</w:t>
      </w:r>
      <w:bookmarkEnd w:id="13"/>
    </w:p>
    <w:p w14:paraId="13935043" w14:textId="0C190D24" w:rsidR="00B04E72" w:rsidRDefault="00B04E72" w:rsidP="00E005C1">
      <w:pPr>
        <w:pStyle w:val="Titre1"/>
      </w:pPr>
      <w:bookmarkStart w:id="14" w:name="_Toc188569323"/>
      <w:r>
        <w:t>Gestion du projet</w:t>
      </w:r>
      <w:bookmarkEnd w:id="14"/>
    </w:p>
    <w:p w14:paraId="05B77849" w14:textId="77777777" w:rsidR="00B04E72" w:rsidRDefault="00B04E72"/>
    <w:sectPr w:rsidR="00B04E72" w:rsidSect="00D5222D">
      <w:footerReference w:type="default" r:id="rId16"/>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75464" w14:textId="77777777" w:rsidR="00EF254E" w:rsidRDefault="00EF254E" w:rsidP="00C6554A">
      <w:pPr>
        <w:spacing w:before="0" w:after="0" w:line="240" w:lineRule="auto"/>
      </w:pPr>
      <w:r>
        <w:separator/>
      </w:r>
    </w:p>
  </w:endnote>
  <w:endnote w:type="continuationSeparator" w:id="0">
    <w:p w14:paraId="19BFFEAA" w14:textId="77777777" w:rsidR="00EF254E" w:rsidRDefault="00EF254E"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ndara">
    <w:panose1 w:val="020E0502030303020204"/>
    <w:charset w:val="00"/>
    <w:family w:val="swiss"/>
    <w:pitch w:val="variable"/>
    <w:sig w:usb0="A00002EF" w:usb1="4000A44B" w:usb2="00000000" w:usb3="00000000" w:csb0="0000019F" w:csb1="00000000"/>
  </w:font>
  <w:font w:name="Arial Hebrew">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E00002FF" w:usb1="400004FF" w:usb2="00000000" w:usb3="00000000" w:csb0="0000019F" w:csb1="00000000"/>
  </w:font>
  <w:font w:name="-webkit-standar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DDA6F" w14:textId="77777777" w:rsidR="00000000" w:rsidRDefault="00ED7C44">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89714F">
      <w:rPr>
        <w:noProof/>
        <w:lang w:bidi="fr-FR"/>
      </w:rPr>
      <w:t>1</w:t>
    </w:r>
    <w:r>
      <w:rPr>
        <w:lang w:bidi="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407C08" w14:textId="77777777" w:rsidR="00EF254E" w:rsidRDefault="00EF254E" w:rsidP="00C6554A">
      <w:pPr>
        <w:spacing w:before="0" w:after="0" w:line="240" w:lineRule="auto"/>
      </w:pPr>
      <w:r>
        <w:separator/>
      </w:r>
    </w:p>
  </w:footnote>
  <w:footnote w:type="continuationSeparator" w:id="0">
    <w:p w14:paraId="5BBA57CD" w14:textId="77777777" w:rsidR="00EF254E" w:rsidRDefault="00EF254E"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304A3931"/>
    <w:multiLevelType w:val="multilevel"/>
    <w:tmpl w:val="B58A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476F02"/>
    <w:multiLevelType w:val="hybridMultilevel"/>
    <w:tmpl w:val="5C66215A"/>
    <w:lvl w:ilvl="0" w:tplc="123AA772">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5" w15:restartNumberingAfterBreak="0">
    <w:nsid w:val="68820EAB"/>
    <w:multiLevelType w:val="hybridMultilevel"/>
    <w:tmpl w:val="CA76843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C3464DD"/>
    <w:multiLevelType w:val="hybridMultilevel"/>
    <w:tmpl w:val="A4FA7C62"/>
    <w:lvl w:ilvl="0" w:tplc="CCD23794">
      <w:start w:val="1"/>
      <w:numFmt w:val="decimal"/>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num w:numId="1" w16cid:durableId="530463525">
    <w:abstractNumId w:val="9"/>
  </w:num>
  <w:num w:numId="2" w16cid:durableId="1955206421">
    <w:abstractNumId w:val="8"/>
  </w:num>
  <w:num w:numId="3" w16cid:durableId="1550417856">
    <w:abstractNumId w:val="8"/>
  </w:num>
  <w:num w:numId="4" w16cid:durableId="1640382396">
    <w:abstractNumId w:val="9"/>
  </w:num>
  <w:num w:numId="5" w16cid:durableId="1694645889">
    <w:abstractNumId w:val="13"/>
  </w:num>
  <w:num w:numId="6" w16cid:durableId="1670717067">
    <w:abstractNumId w:val="10"/>
  </w:num>
  <w:num w:numId="7" w16cid:durableId="469441047">
    <w:abstractNumId w:val="11"/>
  </w:num>
  <w:num w:numId="8" w16cid:durableId="1790658430">
    <w:abstractNumId w:val="7"/>
  </w:num>
  <w:num w:numId="9" w16cid:durableId="931010261">
    <w:abstractNumId w:val="6"/>
  </w:num>
  <w:num w:numId="10" w16cid:durableId="1534228621">
    <w:abstractNumId w:val="5"/>
  </w:num>
  <w:num w:numId="11" w16cid:durableId="1656570891">
    <w:abstractNumId w:val="4"/>
  </w:num>
  <w:num w:numId="12" w16cid:durableId="714081925">
    <w:abstractNumId w:val="3"/>
  </w:num>
  <w:num w:numId="13" w16cid:durableId="1733581096">
    <w:abstractNumId w:val="2"/>
  </w:num>
  <w:num w:numId="14" w16cid:durableId="1893540727">
    <w:abstractNumId w:val="1"/>
  </w:num>
  <w:num w:numId="15" w16cid:durableId="44454212">
    <w:abstractNumId w:val="0"/>
  </w:num>
  <w:num w:numId="16" w16cid:durableId="1097291004">
    <w:abstractNumId w:val="14"/>
  </w:num>
  <w:num w:numId="17" w16cid:durableId="1512598844">
    <w:abstractNumId w:val="16"/>
  </w:num>
  <w:num w:numId="18" w16cid:durableId="1668287116">
    <w:abstractNumId w:val="12"/>
  </w:num>
  <w:num w:numId="19" w16cid:durableId="2354836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E72"/>
    <w:rsid w:val="000267EA"/>
    <w:rsid w:val="000C75CE"/>
    <w:rsid w:val="000E05BF"/>
    <w:rsid w:val="001844E4"/>
    <w:rsid w:val="001E0828"/>
    <w:rsid w:val="002554CD"/>
    <w:rsid w:val="00293B83"/>
    <w:rsid w:val="002B4294"/>
    <w:rsid w:val="00333D0D"/>
    <w:rsid w:val="004B6D16"/>
    <w:rsid w:val="004C049F"/>
    <w:rsid w:val="005000E2"/>
    <w:rsid w:val="006A3CE7"/>
    <w:rsid w:val="006D5DCB"/>
    <w:rsid w:val="00712D98"/>
    <w:rsid w:val="00740888"/>
    <w:rsid w:val="00800D33"/>
    <w:rsid w:val="00834A6D"/>
    <w:rsid w:val="008728A5"/>
    <w:rsid w:val="0089714F"/>
    <w:rsid w:val="00906C9E"/>
    <w:rsid w:val="009245F9"/>
    <w:rsid w:val="00972B87"/>
    <w:rsid w:val="00A01D90"/>
    <w:rsid w:val="00A15BCF"/>
    <w:rsid w:val="00A25A56"/>
    <w:rsid w:val="00AE7109"/>
    <w:rsid w:val="00B03592"/>
    <w:rsid w:val="00B04E72"/>
    <w:rsid w:val="00C6554A"/>
    <w:rsid w:val="00D5222D"/>
    <w:rsid w:val="00E005C1"/>
    <w:rsid w:val="00E86940"/>
    <w:rsid w:val="00ED7C44"/>
    <w:rsid w:val="00EF254E"/>
    <w:rsid w:val="00F51AB0"/>
    <w:rsid w:val="00F67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A6BEE"/>
  <w15:chartTrackingRefBased/>
  <w15:docId w15:val="{14020BED-FDA9-424D-B029-46C8FC64D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itre4">
    <w:name w:val="heading 4"/>
    <w:basedOn w:val="Normal"/>
    <w:next w:val="Normal"/>
    <w:link w:val="Titre4Car"/>
    <w:uiPriority w:val="9"/>
    <w:unhideWhenUsed/>
    <w:qFormat/>
    <w:rsid w:val="00A01D90"/>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333D0D"/>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Accentuation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semiHidden/>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semiHidden/>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E005C1"/>
    <w:pPr>
      <w:spacing w:before="480" w:after="0" w:line="276" w:lineRule="auto"/>
      <w:contextualSpacing w:val="0"/>
      <w:outlineLvl w:val="9"/>
    </w:pPr>
    <w:rPr>
      <w:b/>
      <w:bCs/>
      <w:sz w:val="28"/>
      <w:szCs w:val="28"/>
      <w:lang w:eastAsia="fr-FR"/>
    </w:rPr>
  </w:style>
  <w:style w:type="paragraph" w:styleId="TM2">
    <w:name w:val="toc 2"/>
    <w:basedOn w:val="Normal"/>
    <w:next w:val="Normal"/>
    <w:autoRedefine/>
    <w:uiPriority w:val="39"/>
    <w:unhideWhenUsed/>
    <w:rsid w:val="00E005C1"/>
    <w:pPr>
      <w:spacing w:after="0"/>
      <w:ind w:left="220"/>
    </w:pPr>
    <w:rPr>
      <w:b/>
      <w:bCs/>
    </w:rPr>
  </w:style>
  <w:style w:type="paragraph" w:styleId="TM1">
    <w:name w:val="toc 1"/>
    <w:basedOn w:val="Normal"/>
    <w:next w:val="Normal"/>
    <w:autoRedefine/>
    <w:uiPriority w:val="39"/>
    <w:unhideWhenUsed/>
    <w:rsid w:val="00E005C1"/>
    <w:pPr>
      <w:spacing w:after="0"/>
    </w:pPr>
    <w:rPr>
      <w:b/>
      <w:bCs/>
      <w:i/>
      <w:iCs/>
      <w:sz w:val="24"/>
      <w:szCs w:val="24"/>
    </w:rPr>
  </w:style>
  <w:style w:type="paragraph" w:styleId="TM3">
    <w:name w:val="toc 3"/>
    <w:basedOn w:val="Normal"/>
    <w:next w:val="Normal"/>
    <w:autoRedefine/>
    <w:uiPriority w:val="39"/>
    <w:unhideWhenUsed/>
    <w:rsid w:val="00E005C1"/>
    <w:pPr>
      <w:spacing w:before="0" w:after="0"/>
      <w:ind w:left="440"/>
    </w:pPr>
    <w:rPr>
      <w:sz w:val="20"/>
      <w:szCs w:val="20"/>
    </w:rPr>
  </w:style>
  <w:style w:type="paragraph" w:styleId="TM4">
    <w:name w:val="toc 4"/>
    <w:basedOn w:val="Normal"/>
    <w:next w:val="Normal"/>
    <w:autoRedefine/>
    <w:uiPriority w:val="39"/>
    <w:semiHidden/>
    <w:unhideWhenUsed/>
    <w:rsid w:val="00E005C1"/>
    <w:pPr>
      <w:spacing w:before="0" w:after="0"/>
      <w:ind w:left="660"/>
    </w:pPr>
    <w:rPr>
      <w:sz w:val="20"/>
      <w:szCs w:val="20"/>
    </w:rPr>
  </w:style>
  <w:style w:type="paragraph" w:styleId="TM5">
    <w:name w:val="toc 5"/>
    <w:basedOn w:val="Normal"/>
    <w:next w:val="Normal"/>
    <w:autoRedefine/>
    <w:uiPriority w:val="39"/>
    <w:semiHidden/>
    <w:unhideWhenUsed/>
    <w:rsid w:val="00E005C1"/>
    <w:pPr>
      <w:spacing w:before="0" w:after="0"/>
      <w:ind w:left="880"/>
    </w:pPr>
    <w:rPr>
      <w:sz w:val="20"/>
      <w:szCs w:val="20"/>
    </w:rPr>
  </w:style>
  <w:style w:type="paragraph" w:styleId="TM6">
    <w:name w:val="toc 6"/>
    <w:basedOn w:val="Normal"/>
    <w:next w:val="Normal"/>
    <w:autoRedefine/>
    <w:uiPriority w:val="39"/>
    <w:semiHidden/>
    <w:unhideWhenUsed/>
    <w:rsid w:val="00E005C1"/>
    <w:pPr>
      <w:spacing w:before="0" w:after="0"/>
      <w:ind w:left="1100"/>
    </w:pPr>
    <w:rPr>
      <w:sz w:val="20"/>
      <w:szCs w:val="20"/>
    </w:rPr>
  </w:style>
  <w:style w:type="paragraph" w:styleId="TM7">
    <w:name w:val="toc 7"/>
    <w:basedOn w:val="Normal"/>
    <w:next w:val="Normal"/>
    <w:autoRedefine/>
    <w:uiPriority w:val="39"/>
    <w:semiHidden/>
    <w:unhideWhenUsed/>
    <w:rsid w:val="00E005C1"/>
    <w:pPr>
      <w:spacing w:before="0" w:after="0"/>
      <w:ind w:left="1320"/>
    </w:pPr>
    <w:rPr>
      <w:sz w:val="20"/>
      <w:szCs w:val="20"/>
    </w:rPr>
  </w:style>
  <w:style w:type="paragraph" w:styleId="TM8">
    <w:name w:val="toc 8"/>
    <w:basedOn w:val="Normal"/>
    <w:next w:val="Normal"/>
    <w:autoRedefine/>
    <w:uiPriority w:val="39"/>
    <w:semiHidden/>
    <w:unhideWhenUsed/>
    <w:rsid w:val="00E005C1"/>
    <w:pPr>
      <w:spacing w:before="0" w:after="0"/>
      <w:ind w:left="1540"/>
    </w:pPr>
    <w:rPr>
      <w:sz w:val="20"/>
      <w:szCs w:val="20"/>
    </w:rPr>
  </w:style>
  <w:style w:type="paragraph" w:styleId="TM9">
    <w:name w:val="toc 9"/>
    <w:basedOn w:val="Normal"/>
    <w:next w:val="Normal"/>
    <w:autoRedefine/>
    <w:uiPriority w:val="39"/>
    <w:semiHidden/>
    <w:unhideWhenUsed/>
    <w:rsid w:val="00E005C1"/>
    <w:pPr>
      <w:spacing w:before="0" w:after="0"/>
      <w:ind w:left="1760"/>
    </w:pPr>
    <w:rPr>
      <w:sz w:val="20"/>
      <w:szCs w:val="20"/>
    </w:rPr>
  </w:style>
  <w:style w:type="character" w:customStyle="1" w:styleId="apple-converted-space">
    <w:name w:val="apple-converted-space"/>
    <w:basedOn w:val="Policepardfaut"/>
    <w:rsid w:val="00F67719"/>
  </w:style>
  <w:style w:type="character" w:styleId="lev">
    <w:name w:val="Strong"/>
    <w:basedOn w:val="Policepardfaut"/>
    <w:uiPriority w:val="22"/>
    <w:qFormat/>
    <w:rsid w:val="00F67719"/>
    <w:rPr>
      <w:b/>
      <w:bCs/>
    </w:rPr>
  </w:style>
  <w:style w:type="paragraph" w:styleId="Paragraphedeliste">
    <w:name w:val="List Paragraph"/>
    <w:basedOn w:val="Normal"/>
    <w:uiPriority w:val="34"/>
    <w:unhideWhenUsed/>
    <w:qFormat/>
    <w:rsid w:val="00A01D90"/>
    <w:pPr>
      <w:ind w:left="720"/>
      <w:contextualSpacing/>
    </w:pPr>
  </w:style>
  <w:style w:type="character" w:customStyle="1" w:styleId="Titre4Car">
    <w:name w:val="Titre 4 Car"/>
    <w:basedOn w:val="Policepardfaut"/>
    <w:link w:val="Titre4"/>
    <w:uiPriority w:val="9"/>
    <w:rsid w:val="00A01D90"/>
    <w:rPr>
      <w:rFonts w:asciiTheme="majorHAnsi" w:eastAsiaTheme="majorEastAsia" w:hAnsiTheme="majorHAnsi" w:cstheme="majorBidi"/>
      <w:i/>
      <w:iCs/>
      <w:color w:val="007789" w:themeColor="accent1" w:themeShade="BF"/>
    </w:rPr>
  </w:style>
  <w:style w:type="paragraph" w:styleId="NormalWeb">
    <w:name w:val="Normal (Web)"/>
    <w:basedOn w:val="Normal"/>
    <w:uiPriority w:val="99"/>
    <w:semiHidden/>
    <w:unhideWhenUsed/>
    <w:rsid w:val="00B03592"/>
    <w:pPr>
      <w:spacing w:before="100" w:beforeAutospacing="1" w:after="100" w:afterAutospacing="1" w:line="240" w:lineRule="auto"/>
    </w:pPr>
    <w:rPr>
      <w:rFonts w:ascii="Times New Roman" w:eastAsia="Times New Roman" w:hAnsi="Times New Roman" w:cs="Times New Roman"/>
      <w:color w:val="auto"/>
      <w:sz w:val="24"/>
      <w:szCs w:val="24"/>
      <w:lang w:eastAsia="fr-FR"/>
    </w:rPr>
  </w:style>
  <w:style w:type="character" w:styleId="Accentuation">
    <w:name w:val="Emphasis"/>
    <w:basedOn w:val="Policepardfaut"/>
    <w:uiPriority w:val="20"/>
    <w:qFormat/>
    <w:rsid w:val="00B035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6296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isaoucher/Library/Containers/com.microsoft.Word/Data/Library/Application%20Support/Microsoft/Office/16.0/DTS/Search/%7b96C105A4-B66A-E048-A20C-56568DDD372C%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C7C8F-59AC-0846-9D9B-6F256F6A4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photo.dotx</Template>
  <TotalTime>8</TotalTime>
  <Pages>9</Pages>
  <Words>570</Words>
  <Characters>3139</Characters>
  <Application>Microsoft Office Word</Application>
  <DocSecurity>0</DocSecurity>
  <Lines>26</Lines>
  <Paragraphs>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Anais Aoucher</dc:creator>
  <cp:keywords/>
  <dc:description/>
  <cp:lastModifiedBy>Anais AOUCHER 755</cp:lastModifiedBy>
  <cp:revision>3</cp:revision>
  <dcterms:created xsi:type="dcterms:W3CDTF">2025-01-23T22:52:00Z</dcterms:created>
  <dcterms:modified xsi:type="dcterms:W3CDTF">2025-01-23T23:01:00Z</dcterms:modified>
</cp:coreProperties>
</file>